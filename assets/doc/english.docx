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szCs w:val="32"/>
        </w:rPr>
        <w:alias w:val="Author"/>
        <w:id w:val="4805016"/>
        <w:placeholder>
          <w:docPart w:val="A93E30309F72475AB8A33F9D0BE26E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645301" w:rsidRPr="000E7C6A" w:rsidRDefault="000E6E66" w:rsidP="00623038">
          <w:pPr>
            <w:pStyle w:val="YourName"/>
            <w:tabs>
              <w:tab w:val="left" w:pos="7560"/>
            </w:tabs>
            <w:jc w:val="center"/>
            <w:rPr>
              <w:sz w:val="32"/>
              <w:szCs w:val="32"/>
            </w:rPr>
          </w:pPr>
          <w:r w:rsidRPr="000E7C6A">
            <w:rPr>
              <w:sz w:val="32"/>
              <w:szCs w:val="32"/>
            </w:rPr>
            <w:t xml:space="preserve">tornike </w:t>
          </w:r>
          <w:r w:rsidR="000E7C6A" w:rsidRPr="000E7C6A">
            <w:rPr>
              <w:sz w:val="32"/>
              <w:szCs w:val="32"/>
            </w:rPr>
            <w:t>Kariauli</w:t>
          </w:r>
        </w:p>
      </w:sdtContent>
    </w:sdt>
    <w:p w:rsidR="00645301" w:rsidRPr="00B309BD" w:rsidRDefault="00D924D2" w:rsidP="005F3F06">
      <w:pPr>
        <w:pStyle w:val="ContactInform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2A</w:t>
      </w:r>
      <w:r w:rsidR="00283AEF" w:rsidRPr="00B309BD">
        <w:rPr>
          <w:rFonts w:cstheme="minorHAnsi"/>
          <w:sz w:val="22"/>
        </w:rPr>
        <w:t xml:space="preserve"> </w:t>
      </w:r>
      <w:r w:rsidR="00627440" w:rsidRPr="00B309BD">
        <w:rPr>
          <w:rFonts w:cstheme="minorHAnsi"/>
          <w:sz w:val="22"/>
        </w:rPr>
        <w:t xml:space="preserve">Davit </w:t>
      </w:r>
      <w:proofErr w:type="spellStart"/>
      <w:r w:rsidR="00627440" w:rsidRPr="00B309BD">
        <w:rPr>
          <w:rFonts w:cstheme="minorHAnsi"/>
          <w:sz w:val="22"/>
        </w:rPr>
        <w:t>Agh</w:t>
      </w:r>
      <w:r w:rsidR="000E7C6A" w:rsidRPr="00B309BD">
        <w:rPr>
          <w:rFonts w:cstheme="minorHAnsi"/>
          <w:sz w:val="22"/>
        </w:rPr>
        <w:t>mashenebeli</w:t>
      </w:r>
      <w:proofErr w:type="spellEnd"/>
      <w:r w:rsidR="00484BE7" w:rsidRPr="00B309BD">
        <w:rPr>
          <w:rFonts w:cstheme="minorHAnsi"/>
          <w:sz w:val="22"/>
          <w:lang w:val="ka-GE"/>
        </w:rPr>
        <w:t xml:space="preserve"> </w:t>
      </w:r>
      <w:r w:rsidR="005D1DD6" w:rsidRPr="00B309BD">
        <w:rPr>
          <w:rFonts w:cstheme="minorHAnsi"/>
          <w:sz w:val="22"/>
        </w:rPr>
        <w:t>St,</w:t>
      </w:r>
      <w:r w:rsidR="004418F5" w:rsidRPr="00B309BD">
        <w:rPr>
          <w:rFonts w:cstheme="minorHAnsi"/>
          <w:sz w:val="22"/>
        </w:rPr>
        <w:t xml:space="preserve"> </w:t>
      </w:r>
      <w:r w:rsidR="000E7C6A" w:rsidRPr="00B309BD">
        <w:rPr>
          <w:rFonts w:cstheme="minorHAnsi"/>
          <w:sz w:val="22"/>
        </w:rPr>
        <w:t>Tbili</w:t>
      </w:r>
      <w:bookmarkStart w:id="0" w:name="_GoBack"/>
      <w:bookmarkEnd w:id="0"/>
      <w:r w:rsidR="000E7C6A" w:rsidRPr="00B309BD">
        <w:rPr>
          <w:rFonts w:cstheme="minorHAnsi"/>
          <w:sz w:val="22"/>
        </w:rPr>
        <w:t>si</w:t>
      </w:r>
      <w:r w:rsidR="004418F5" w:rsidRPr="00B309BD">
        <w:rPr>
          <w:rFonts w:cstheme="minorHAnsi"/>
          <w:sz w:val="22"/>
        </w:rPr>
        <w:t xml:space="preserve"> | </w:t>
      </w:r>
      <w:r w:rsidR="000E7C6A" w:rsidRPr="00B309BD">
        <w:rPr>
          <w:rFonts w:cstheme="minorHAnsi"/>
          <w:sz w:val="22"/>
        </w:rPr>
        <w:t>(+995)555-345-357</w:t>
      </w:r>
      <w:r w:rsidR="004418F5" w:rsidRPr="00B309BD">
        <w:rPr>
          <w:rFonts w:cstheme="minorHAnsi"/>
          <w:sz w:val="22"/>
        </w:rPr>
        <w:t xml:space="preserve"> | </w:t>
      </w:r>
      <w:r w:rsidR="000E34D5" w:rsidRPr="00B309BD">
        <w:rPr>
          <w:rFonts w:cstheme="minorHAnsi"/>
          <w:sz w:val="22"/>
        </w:rPr>
        <w:t>tornikekariauli@gmail.com</w:t>
      </w:r>
    </w:p>
    <w:p w:rsidR="009C0671" w:rsidRPr="00B309BD" w:rsidRDefault="004418F5" w:rsidP="00484BE7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EDUCATION</w:t>
      </w:r>
    </w:p>
    <w:p w:rsidR="00645301" w:rsidRPr="00B309BD" w:rsidRDefault="00FE4686">
      <w:pPr>
        <w:pStyle w:val="Location"/>
        <w:rPr>
          <w:rFonts w:cstheme="minorHAnsi"/>
          <w:b/>
          <w:sz w:val="26"/>
          <w:szCs w:val="26"/>
        </w:rPr>
      </w:pPr>
      <w:r w:rsidRPr="00B309BD">
        <w:rPr>
          <w:rFonts w:cstheme="minorHAnsi"/>
          <w:b/>
          <w:sz w:val="26"/>
          <w:szCs w:val="26"/>
        </w:rPr>
        <w:t>GAU (Georgian-American University)</w:t>
      </w:r>
    </w:p>
    <w:p w:rsidR="00645301" w:rsidRPr="00B309BD" w:rsidRDefault="002222C6">
      <w:pPr>
        <w:pStyle w:val="JobTitle"/>
        <w:rPr>
          <w:rFonts w:cstheme="minorHAnsi"/>
          <w:sz w:val="22"/>
        </w:rPr>
      </w:pPr>
      <w:r w:rsidRPr="00B309BD">
        <w:rPr>
          <w:rFonts w:cstheme="minorHAnsi"/>
          <w:b w:val="0"/>
          <w:sz w:val="22"/>
        </w:rPr>
        <w:t xml:space="preserve">Natural sciences and </w:t>
      </w:r>
      <w:r w:rsidR="00FE4686" w:rsidRPr="00B309BD">
        <w:rPr>
          <w:rFonts w:cstheme="minorHAnsi"/>
          <w:b w:val="0"/>
          <w:sz w:val="22"/>
        </w:rPr>
        <w:t>engineering</w:t>
      </w:r>
      <w:r w:rsidRPr="00B309BD">
        <w:rPr>
          <w:rFonts w:cstheme="minorHAnsi"/>
          <w:b w:val="0"/>
          <w:sz w:val="22"/>
        </w:rPr>
        <w:t xml:space="preserve"> school</w:t>
      </w:r>
      <w:r w:rsidR="004418F5" w:rsidRPr="00B309BD">
        <w:rPr>
          <w:rFonts w:cstheme="minorHAnsi"/>
          <w:sz w:val="22"/>
        </w:rPr>
        <w:tab/>
      </w:r>
      <w:sdt>
        <w:sdtPr>
          <w:rPr>
            <w:rFonts w:cstheme="minorHAnsi"/>
            <w:sz w:val="22"/>
          </w:rPr>
          <w:id w:val="275215213"/>
          <w:placeholder>
            <w:docPart w:val="6DB658DB6A8C47C99624AC4350AA134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70BAD" w:rsidRPr="00B309BD">
            <w:rPr>
              <w:rFonts w:cstheme="minorHAnsi"/>
              <w:sz w:val="22"/>
            </w:rPr>
            <w:t>2012-</w:t>
          </w:r>
          <w:r w:rsidR="005F418E" w:rsidRPr="00B309BD">
            <w:rPr>
              <w:rFonts w:cstheme="minorHAnsi"/>
              <w:sz w:val="22"/>
            </w:rPr>
            <w:t>2016</w:t>
          </w:r>
        </w:sdtContent>
      </w:sdt>
    </w:p>
    <w:p w:rsidR="00645301" w:rsidRPr="00B309BD" w:rsidRDefault="00283AEF" w:rsidP="00484BE7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Engineering in Informatics</w:t>
      </w:r>
    </w:p>
    <w:p w:rsidR="005F418E" w:rsidRPr="00B309BD" w:rsidRDefault="005F418E" w:rsidP="005F418E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Working Experience</w:t>
      </w:r>
    </w:p>
    <w:p w:rsidR="00283AEF" w:rsidRPr="00B309BD" w:rsidRDefault="00CA1311" w:rsidP="00283AEF">
      <w:pPr>
        <w:pStyle w:val="Location"/>
        <w:rPr>
          <w:rFonts w:cstheme="minorHAnsi"/>
          <w:b/>
          <w:sz w:val="26"/>
          <w:szCs w:val="26"/>
        </w:rPr>
      </w:pPr>
      <w:r w:rsidRPr="00B309BD">
        <w:rPr>
          <w:rFonts w:cstheme="minorHAnsi"/>
          <w:b/>
          <w:sz w:val="26"/>
          <w:szCs w:val="26"/>
        </w:rPr>
        <w:t>Ltd. Global Business O</w:t>
      </w:r>
      <w:r w:rsidR="003D13A1" w:rsidRPr="00B309BD">
        <w:rPr>
          <w:rFonts w:cstheme="minorHAnsi"/>
          <w:b/>
          <w:sz w:val="26"/>
          <w:szCs w:val="26"/>
        </w:rPr>
        <w:t>pportunities representation in Georgia</w:t>
      </w:r>
    </w:p>
    <w:p w:rsidR="00283AEF" w:rsidRPr="00B309BD" w:rsidRDefault="00283AEF" w:rsidP="00283AEF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  <w:lang w:val="ka-GE"/>
        </w:rPr>
        <w:t xml:space="preserve">100 </w:t>
      </w:r>
      <w:proofErr w:type="spellStart"/>
      <w:r w:rsidR="005D1DD6" w:rsidRPr="00B309BD">
        <w:rPr>
          <w:rFonts w:cstheme="minorHAnsi"/>
          <w:sz w:val="22"/>
        </w:rPr>
        <w:t>Mikheil</w:t>
      </w:r>
      <w:proofErr w:type="spellEnd"/>
      <w:r w:rsidR="005D1DD6" w:rsidRPr="00B309BD">
        <w:rPr>
          <w:rFonts w:cstheme="minorHAnsi"/>
          <w:sz w:val="22"/>
        </w:rPr>
        <w:t xml:space="preserve"> </w:t>
      </w:r>
      <w:proofErr w:type="spellStart"/>
      <w:r w:rsidR="005D1DD6" w:rsidRPr="00B309BD">
        <w:rPr>
          <w:rFonts w:cstheme="minorHAnsi"/>
          <w:sz w:val="22"/>
        </w:rPr>
        <w:t>Burdzgla</w:t>
      </w:r>
      <w:proofErr w:type="spellEnd"/>
      <w:r w:rsidR="005D1DD6" w:rsidRPr="00B309BD">
        <w:rPr>
          <w:rFonts w:cstheme="minorHAnsi"/>
          <w:sz w:val="22"/>
        </w:rPr>
        <w:t xml:space="preserve"> St</w:t>
      </w:r>
      <w:r w:rsidRPr="00B309BD">
        <w:rPr>
          <w:rFonts w:cstheme="minorHAnsi"/>
          <w:sz w:val="22"/>
        </w:rPr>
        <w:t>. Tbilisi</w:t>
      </w:r>
    </w:p>
    <w:p w:rsidR="00CA1311" w:rsidRPr="00B309BD" w:rsidRDefault="00A15B78" w:rsidP="00CA1311">
      <w:pPr>
        <w:pStyle w:val="JobTitle"/>
        <w:rPr>
          <w:rFonts w:cstheme="minorHAnsi"/>
          <w:sz w:val="22"/>
        </w:rPr>
      </w:pPr>
      <w:r w:rsidRPr="00B309BD">
        <w:rPr>
          <w:rFonts w:cstheme="minorHAnsi"/>
          <w:b w:val="0"/>
          <w:sz w:val="22"/>
          <w:lang w:val="ka-GE"/>
        </w:rPr>
        <w:t xml:space="preserve">Full-Stack </w:t>
      </w:r>
      <w:r w:rsidR="00F02323" w:rsidRPr="00B309BD">
        <w:rPr>
          <w:rFonts w:cstheme="minorHAnsi"/>
          <w:b w:val="0"/>
          <w:sz w:val="22"/>
        </w:rPr>
        <w:t>web developer</w:t>
      </w:r>
      <w:r w:rsidR="00CA1311" w:rsidRPr="00B309BD">
        <w:rPr>
          <w:rFonts w:cstheme="minorHAnsi"/>
          <w:b w:val="0"/>
          <w:sz w:val="22"/>
        </w:rPr>
        <w:tab/>
      </w:r>
      <w:r w:rsidR="00CA1311" w:rsidRPr="00B309BD">
        <w:rPr>
          <w:rFonts w:cstheme="minorHAnsi"/>
          <w:sz w:val="22"/>
        </w:rPr>
        <w:t>09.201</w:t>
      </w:r>
      <w:r w:rsidR="001427BD">
        <w:rPr>
          <w:rFonts w:cstheme="minorHAnsi"/>
          <w:sz w:val="22"/>
        </w:rPr>
        <w:t>5</w:t>
      </w:r>
      <w:r w:rsidR="00CA1311" w:rsidRPr="00B309BD">
        <w:rPr>
          <w:rFonts w:cstheme="minorHAnsi"/>
          <w:sz w:val="22"/>
        </w:rPr>
        <w:t xml:space="preserve"> – Present</w:t>
      </w:r>
    </w:p>
    <w:p w:rsidR="00645301" w:rsidRPr="00B309BD" w:rsidRDefault="000A013A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technical</w:t>
      </w:r>
      <w:r w:rsidR="0050640C" w:rsidRPr="00B309BD">
        <w:rPr>
          <w:rFonts w:cstheme="minorHAnsi"/>
          <w:sz w:val="22"/>
        </w:rPr>
        <w:t xml:space="preserve"> skills</w:t>
      </w:r>
    </w:p>
    <w:p w:rsidR="00645301" w:rsidRPr="00B309BD" w:rsidRDefault="000A013A" w:rsidP="000A013A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Microsoft office</w:t>
      </w:r>
      <w:r w:rsidR="00A15B78" w:rsidRPr="00B309BD">
        <w:rPr>
          <w:rFonts w:cstheme="minorHAnsi"/>
          <w:sz w:val="22"/>
        </w:rPr>
        <w:t>:</w:t>
      </w:r>
      <w:r w:rsidRPr="00B309BD">
        <w:rPr>
          <w:rFonts w:cstheme="minorHAnsi"/>
          <w:sz w:val="22"/>
        </w:rPr>
        <w:t xml:space="preserve"> Word, Excel, PowerPoint, A</w:t>
      </w:r>
      <w:r w:rsidR="009C0671" w:rsidRPr="00B309BD">
        <w:rPr>
          <w:rFonts w:cstheme="minorHAnsi"/>
          <w:sz w:val="22"/>
        </w:rPr>
        <w:t>ccess</w:t>
      </w:r>
      <w:r w:rsidR="004418F5" w:rsidRPr="00B309BD">
        <w:rPr>
          <w:rFonts w:cstheme="minorHAnsi"/>
          <w:sz w:val="22"/>
        </w:rPr>
        <w:tab/>
      </w:r>
    </w:p>
    <w:p w:rsidR="00484BE7" w:rsidRPr="00B309BD" w:rsidRDefault="000A013A" w:rsidP="00A15B78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Adobe</w:t>
      </w:r>
      <w:r w:rsidR="00A15B78" w:rsidRPr="00B309BD">
        <w:rPr>
          <w:rFonts w:cstheme="minorHAnsi"/>
          <w:sz w:val="22"/>
        </w:rPr>
        <w:t>:</w:t>
      </w:r>
      <w:r w:rsidRPr="00B309BD">
        <w:rPr>
          <w:rFonts w:cstheme="minorHAnsi"/>
          <w:sz w:val="22"/>
        </w:rPr>
        <w:t xml:space="preserve"> Photoshop, Illustrator, </w:t>
      </w:r>
      <w:r w:rsidR="00A15B78" w:rsidRPr="00B309BD">
        <w:rPr>
          <w:rFonts w:cstheme="minorHAnsi"/>
          <w:sz w:val="22"/>
          <w:lang w:val="ka-GE"/>
        </w:rPr>
        <w:t>Premiere Pro</w:t>
      </w:r>
    </w:p>
    <w:p w:rsidR="00484BE7" w:rsidRPr="00B309BD" w:rsidRDefault="00484BE7" w:rsidP="00484BE7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COMPUTER LANGUAGES</w:t>
      </w:r>
    </w:p>
    <w:p w:rsidR="003D3EA6" w:rsidRPr="00B309BD" w:rsidRDefault="003D3EA6" w:rsidP="003D3EA6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>PHP / OOP PHP</w:t>
      </w:r>
    </w:p>
    <w:p w:rsidR="003D3EA6" w:rsidRPr="00B309BD" w:rsidRDefault="003D3EA6" w:rsidP="003D3EA6">
      <w:pPr>
        <w:pStyle w:val="NormalBodyText"/>
        <w:rPr>
          <w:rFonts w:cstheme="minorHAnsi"/>
          <w:sz w:val="22"/>
          <w:lang w:val="ka-GE"/>
        </w:rPr>
      </w:pPr>
      <w:r w:rsidRPr="00B309BD">
        <w:rPr>
          <w:rFonts w:cstheme="minorHAnsi"/>
          <w:sz w:val="22"/>
          <w:lang w:val="ka-GE"/>
        </w:rPr>
        <w:t>JavaScript</w:t>
      </w:r>
    </w:p>
    <w:p w:rsidR="003D3EA6" w:rsidRPr="00B309BD" w:rsidRDefault="003D3EA6" w:rsidP="003D3EA6">
      <w:pPr>
        <w:pStyle w:val="NormalBodyText"/>
        <w:rPr>
          <w:rFonts w:cstheme="minorHAnsi"/>
          <w:sz w:val="22"/>
          <w:lang w:val="ka-GE"/>
        </w:rPr>
      </w:pPr>
      <w:r w:rsidRPr="00B309BD">
        <w:rPr>
          <w:rFonts w:cstheme="minorHAnsi"/>
          <w:sz w:val="22"/>
          <w:lang w:val="ka-GE"/>
        </w:rPr>
        <w:t>jQuery</w:t>
      </w:r>
    </w:p>
    <w:p w:rsidR="003D3EA6" w:rsidRPr="00B309BD" w:rsidRDefault="003D3EA6" w:rsidP="003D3EA6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>Angular</w:t>
      </w:r>
    </w:p>
    <w:p w:rsidR="00484BE7" w:rsidRPr="00B309BD" w:rsidRDefault="00484BE7" w:rsidP="00484BE7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>HTML</w:t>
      </w:r>
      <w:r w:rsidR="00DE6F4F" w:rsidRPr="00B309BD">
        <w:rPr>
          <w:rFonts w:cstheme="minorHAnsi"/>
          <w:sz w:val="22"/>
        </w:rPr>
        <w:t>5</w:t>
      </w:r>
    </w:p>
    <w:p w:rsidR="00484BE7" w:rsidRDefault="00484BE7" w:rsidP="00484BE7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>CSS</w:t>
      </w:r>
      <w:r w:rsidR="00DE6F4F" w:rsidRPr="00B309BD">
        <w:rPr>
          <w:rFonts w:cstheme="minorHAnsi"/>
          <w:sz w:val="22"/>
        </w:rPr>
        <w:t>3 (SASS / LESS)</w:t>
      </w:r>
    </w:p>
    <w:p w:rsidR="00B309BD" w:rsidRPr="00B309BD" w:rsidRDefault="00B309BD" w:rsidP="00B309BD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  <w:lang w:val="ka-GE"/>
        </w:rPr>
        <w:t xml:space="preserve">C++ </w:t>
      </w:r>
      <w:r w:rsidRPr="00B309BD">
        <w:rPr>
          <w:rFonts w:cstheme="minorHAnsi"/>
          <w:sz w:val="22"/>
        </w:rPr>
        <w:t>(Base knowledge)</w:t>
      </w:r>
    </w:p>
    <w:p w:rsidR="00B309BD" w:rsidRPr="00B309BD" w:rsidRDefault="00B309BD" w:rsidP="00B309BD">
      <w:pPr>
        <w:pStyle w:val="NormalBodyText"/>
        <w:rPr>
          <w:rFonts w:ascii="Sylfaen" w:hAnsi="Sylfaen" w:cstheme="minorHAnsi"/>
          <w:sz w:val="22"/>
          <w:lang w:val="ka-GE"/>
        </w:rPr>
      </w:pPr>
      <w:r w:rsidRPr="00B309BD">
        <w:rPr>
          <w:rFonts w:cstheme="minorHAnsi"/>
          <w:sz w:val="22"/>
          <w:lang w:val="ka-GE"/>
        </w:rPr>
        <w:t xml:space="preserve">Java </w:t>
      </w:r>
      <w:r w:rsidRPr="00B309BD">
        <w:rPr>
          <w:rFonts w:cstheme="minorHAnsi"/>
          <w:sz w:val="22"/>
        </w:rPr>
        <w:t>(Base knowledge)</w:t>
      </w:r>
    </w:p>
    <w:p w:rsidR="00484BE7" w:rsidRPr="00B309BD" w:rsidRDefault="00484BE7" w:rsidP="00484BE7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DATABASES</w:t>
      </w:r>
    </w:p>
    <w:p w:rsidR="003D3EA6" w:rsidRPr="00B309BD" w:rsidRDefault="003D3EA6" w:rsidP="003D3EA6">
      <w:pPr>
        <w:pStyle w:val="NormalBodyText"/>
        <w:rPr>
          <w:rFonts w:cstheme="minorHAnsi"/>
          <w:sz w:val="22"/>
          <w:lang w:val="ka-GE"/>
        </w:rPr>
      </w:pPr>
      <w:r w:rsidRPr="00B309BD">
        <w:rPr>
          <w:rFonts w:cstheme="minorHAnsi"/>
          <w:sz w:val="22"/>
          <w:lang w:val="ka-GE"/>
        </w:rPr>
        <w:t>Microsoft SQL</w:t>
      </w:r>
    </w:p>
    <w:p w:rsidR="003D3EA6" w:rsidRPr="00B309BD" w:rsidRDefault="003D3EA6" w:rsidP="003D3EA6">
      <w:pPr>
        <w:pStyle w:val="NormalBodyText"/>
        <w:rPr>
          <w:rFonts w:cstheme="minorHAnsi"/>
          <w:color w:val="FFFFFF"/>
          <w:shd w:val="clear" w:color="auto" w:fill="128F76"/>
          <w:lang w:val="it-IT"/>
        </w:rPr>
      </w:pPr>
      <w:r w:rsidRPr="00B309BD">
        <w:rPr>
          <w:rFonts w:cstheme="minorHAnsi"/>
          <w:sz w:val="22"/>
          <w:lang w:val="it-IT"/>
        </w:rPr>
        <w:t>MongoDB</w:t>
      </w:r>
    </w:p>
    <w:p w:rsidR="00270BAD" w:rsidRPr="00B309BD" w:rsidRDefault="00270BAD" w:rsidP="00270BAD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personal skills</w:t>
      </w:r>
    </w:p>
    <w:p w:rsidR="00270BAD" w:rsidRPr="00B309BD" w:rsidRDefault="00270BAD" w:rsidP="00270BAD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>Hardworking</w:t>
      </w:r>
    </w:p>
    <w:p w:rsidR="00270BAD" w:rsidRDefault="00FA04AB" w:rsidP="00484BE7">
      <w:pPr>
        <w:pStyle w:val="NormalBodyText"/>
        <w:rPr>
          <w:rFonts w:cstheme="minorHAnsi"/>
          <w:sz w:val="22"/>
        </w:rPr>
      </w:pPr>
      <w:r>
        <w:rPr>
          <w:rFonts w:cstheme="minorHAnsi"/>
          <w:sz w:val="22"/>
        </w:rPr>
        <w:t>Determined</w:t>
      </w:r>
    </w:p>
    <w:p w:rsidR="00FA04AB" w:rsidRDefault="00FA04AB" w:rsidP="00484BE7">
      <w:pPr>
        <w:pStyle w:val="NormalBodyText"/>
        <w:rPr>
          <w:rFonts w:cstheme="minorHAnsi"/>
          <w:sz w:val="22"/>
        </w:rPr>
      </w:pPr>
      <w:r w:rsidRPr="00FA04AB">
        <w:rPr>
          <w:rFonts w:cstheme="minorHAnsi"/>
          <w:sz w:val="22"/>
        </w:rPr>
        <w:t>Sociable</w:t>
      </w:r>
    </w:p>
    <w:p w:rsidR="00FA04AB" w:rsidRPr="00B309BD" w:rsidRDefault="00FA04AB" w:rsidP="00484BE7">
      <w:pPr>
        <w:pStyle w:val="NormalBodyText"/>
        <w:rPr>
          <w:rFonts w:cstheme="minorHAnsi"/>
          <w:sz w:val="22"/>
        </w:rPr>
      </w:pPr>
      <w:r>
        <w:rPr>
          <w:rFonts w:cstheme="minorHAnsi"/>
          <w:sz w:val="22"/>
        </w:rPr>
        <w:t>E</w:t>
      </w:r>
      <w:r w:rsidRPr="00FA04AB">
        <w:rPr>
          <w:rFonts w:cstheme="minorHAnsi"/>
          <w:sz w:val="22"/>
        </w:rPr>
        <w:t>nergetic</w:t>
      </w:r>
    </w:p>
    <w:p w:rsidR="00270BAD" w:rsidRPr="00B309BD" w:rsidRDefault="00270BAD" w:rsidP="009C0671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Can learn and master everything quite fast</w:t>
      </w:r>
    </w:p>
    <w:p w:rsidR="00645301" w:rsidRPr="00B309BD" w:rsidRDefault="004418F5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LANGUAGES</w:t>
      </w:r>
    </w:p>
    <w:p w:rsidR="00066875" w:rsidRPr="00B309BD" w:rsidRDefault="00B309BD" w:rsidP="00066875">
      <w:pPr>
        <w:pStyle w:val="NormalBodyText"/>
        <w:rPr>
          <w:rFonts w:cstheme="minorHAnsi"/>
          <w:sz w:val="22"/>
        </w:rPr>
      </w:pPr>
      <w:r>
        <w:rPr>
          <w:rFonts w:cstheme="minorHAnsi"/>
          <w:sz w:val="22"/>
        </w:rPr>
        <w:t>Georgian   ̶   n</w:t>
      </w:r>
      <w:r w:rsidR="003D3EA6" w:rsidRPr="00B309BD">
        <w:rPr>
          <w:rFonts w:cstheme="minorHAnsi"/>
          <w:sz w:val="22"/>
        </w:rPr>
        <w:t>ative</w:t>
      </w:r>
    </w:p>
    <w:p w:rsidR="00066875" w:rsidRPr="00B309BD" w:rsidRDefault="00066875" w:rsidP="00066875">
      <w:pPr>
        <w:pStyle w:val="NormalBodyText"/>
        <w:rPr>
          <w:rFonts w:cstheme="minorHAnsi"/>
          <w:sz w:val="22"/>
        </w:rPr>
      </w:pPr>
      <w:r w:rsidRPr="00B309BD">
        <w:rPr>
          <w:rFonts w:cstheme="minorHAnsi"/>
          <w:sz w:val="22"/>
        </w:rPr>
        <w:t xml:space="preserve">English   ̶   </w:t>
      </w:r>
      <w:r w:rsidR="00B309BD">
        <w:rPr>
          <w:rFonts w:cstheme="minorHAnsi"/>
          <w:sz w:val="22"/>
        </w:rPr>
        <w:t>speak</w:t>
      </w:r>
      <w:r w:rsidRPr="00B309BD">
        <w:rPr>
          <w:rFonts w:cstheme="minorHAnsi"/>
          <w:sz w:val="22"/>
        </w:rPr>
        <w:t xml:space="preserve"> fluently and read/write with high proficiency</w:t>
      </w:r>
    </w:p>
    <w:p w:rsidR="00645301" w:rsidRPr="00B309BD" w:rsidRDefault="00B309BD" w:rsidP="00066875">
      <w:pPr>
        <w:pStyle w:val="NormalBodyText"/>
        <w:rPr>
          <w:rFonts w:cstheme="minorHAnsi"/>
          <w:sz w:val="22"/>
        </w:rPr>
      </w:pPr>
      <w:r>
        <w:rPr>
          <w:rFonts w:cstheme="minorHAnsi"/>
          <w:sz w:val="22"/>
        </w:rPr>
        <w:t>Russian   ̶   s</w:t>
      </w:r>
      <w:r w:rsidR="00514288" w:rsidRPr="00B309BD">
        <w:rPr>
          <w:rFonts w:cstheme="minorHAnsi"/>
          <w:sz w:val="22"/>
        </w:rPr>
        <w:t>peak and read</w:t>
      </w:r>
      <w:r w:rsidR="00066875" w:rsidRPr="00B309BD">
        <w:rPr>
          <w:rFonts w:cstheme="minorHAnsi"/>
          <w:sz w:val="22"/>
        </w:rPr>
        <w:t xml:space="preserve"> with basic competence</w:t>
      </w:r>
    </w:p>
    <w:p w:rsidR="00AD0CC6" w:rsidRPr="00B309BD" w:rsidRDefault="00AD0CC6" w:rsidP="00FA04AB">
      <w:pPr>
        <w:pStyle w:val="NormalBodyText"/>
        <w:ind w:left="0"/>
        <w:rPr>
          <w:rFonts w:cstheme="minorHAnsi"/>
          <w:sz w:val="22"/>
        </w:rPr>
      </w:pPr>
    </w:p>
    <w:p w:rsidR="009C0671" w:rsidRPr="00B309BD" w:rsidRDefault="003F64F5" w:rsidP="009C0671">
      <w:pPr>
        <w:pStyle w:val="SectionHeading"/>
        <w:rPr>
          <w:rFonts w:cstheme="minorHAnsi"/>
          <w:sz w:val="22"/>
        </w:rPr>
      </w:pPr>
      <w:r w:rsidRPr="00B309BD">
        <w:rPr>
          <w:rFonts w:cstheme="minorHAnsi"/>
          <w:sz w:val="22"/>
        </w:rPr>
        <w:t>hobbies</w:t>
      </w:r>
    </w:p>
    <w:p w:rsidR="00484BE7" w:rsidRPr="00B309BD" w:rsidRDefault="00484BE7" w:rsidP="00484BE7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Coding</w:t>
      </w:r>
    </w:p>
    <w:p w:rsidR="003F64F5" w:rsidRDefault="00484BE7" w:rsidP="00CA45DD">
      <w:pPr>
        <w:pStyle w:val="Location"/>
        <w:rPr>
          <w:rFonts w:cstheme="minorHAnsi"/>
          <w:sz w:val="22"/>
        </w:rPr>
      </w:pPr>
      <w:r w:rsidRPr="00B309BD">
        <w:rPr>
          <w:rFonts w:cstheme="minorHAnsi"/>
          <w:sz w:val="22"/>
        </w:rPr>
        <w:t>Reading</w:t>
      </w:r>
    </w:p>
    <w:p w:rsidR="00AD0CC6" w:rsidRPr="00B309BD" w:rsidRDefault="00AD0CC6" w:rsidP="00CA45DD">
      <w:pPr>
        <w:pStyle w:val="Location"/>
        <w:rPr>
          <w:rFonts w:cstheme="minorHAnsi"/>
          <w:sz w:val="22"/>
        </w:rPr>
      </w:pPr>
      <w:r>
        <w:rPr>
          <w:rFonts w:cstheme="minorHAnsi"/>
          <w:sz w:val="22"/>
        </w:rPr>
        <w:t>Traveling</w:t>
      </w:r>
    </w:p>
    <w:p w:rsidR="009C0671" w:rsidRPr="00B309BD" w:rsidRDefault="00B63F6D" w:rsidP="009C0671">
      <w:pPr>
        <w:pStyle w:val="NormalBodyText"/>
        <w:rPr>
          <w:rFonts w:cstheme="minorHAnsi"/>
          <w:sz w:val="22"/>
        </w:rPr>
      </w:pPr>
      <w:r>
        <w:rPr>
          <w:rFonts w:cstheme="minorHAnsi"/>
          <w:sz w:val="22"/>
        </w:rPr>
        <w:t>Watching movies</w:t>
      </w:r>
    </w:p>
    <w:sectPr w:rsidR="009C0671" w:rsidRPr="00B309BD">
      <w:headerReference w:type="defaul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F4" w:rsidRDefault="001E7AF4">
      <w:pPr>
        <w:spacing w:line="240" w:lineRule="auto"/>
      </w:pPr>
      <w:r>
        <w:separator/>
      </w:r>
    </w:p>
  </w:endnote>
  <w:endnote w:type="continuationSeparator" w:id="0">
    <w:p w:rsidR="001E7AF4" w:rsidRDefault="001E7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F4" w:rsidRDefault="001E7AF4">
      <w:pPr>
        <w:spacing w:line="240" w:lineRule="auto"/>
      </w:pPr>
      <w:r>
        <w:separator/>
      </w:r>
    </w:p>
  </w:footnote>
  <w:footnote w:type="continuationSeparator" w:id="0">
    <w:p w:rsidR="001E7AF4" w:rsidRDefault="001E7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301" w:rsidRDefault="001E7AF4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E7C6A">
          <w:t>tornike Kariauli</w:t>
        </w:r>
      </w:sdtContent>
    </w:sdt>
    <w:r w:rsidR="004418F5">
      <w:tab/>
      <w:t xml:space="preserve">Page </w:t>
    </w:r>
    <w:r w:rsidR="004418F5">
      <w:fldChar w:fldCharType="begin"/>
    </w:r>
    <w:r w:rsidR="004418F5">
      <w:instrText xml:space="preserve"> PAGE   \* MERGEFORMAT </w:instrText>
    </w:r>
    <w:r w:rsidR="004418F5">
      <w:fldChar w:fldCharType="separate"/>
    </w:r>
    <w:r w:rsidR="00FA04AB">
      <w:rPr>
        <w:noProof/>
      </w:rPr>
      <w:t>2</w:t>
    </w:r>
    <w:r w:rsidR="004418F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D1E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67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CD47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4DCD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66"/>
    <w:rsid w:val="00066875"/>
    <w:rsid w:val="00085E3F"/>
    <w:rsid w:val="000A013A"/>
    <w:rsid w:val="000E34D5"/>
    <w:rsid w:val="000E6E66"/>
    <w:rsid w:val="000E7C6A"/>
    <w:rsid w:val="001427BD"/>
    <w:rsid w:val="0018294D"/>
    <w:rsid w:val="001E7923"/>
    <w:rsid w:val="001E7AF4"/>
    <w:rsid w:val="002222C6"/>
    <w:rsid w:val="00270BAD"/>
    <w:rsid w:val="00283AEF"/>
    <w:rsid w:val="0030184C"/>
    <w:rsid w:val="003D13A1"/>
    <w:rsid w:val="003D3EA6"/>
    <w:rsid w:val="003F64F5"/>
    <w:rsid w:val="004418F5"/>
    <w:rsid w:val="00476F86"/>
    <w:rsid w:val="00484BE7"/>
    <w:rsid w:val="0050640C"/>
    <w:rsid w:val="00514288"/>
    <w:rsid w:val="00551A49"/>
    <w:rsid w:val="005D1DD6"/>
    <w:rsid w:val="005F3F06"/>
    <w:rsid w:val="005F418E"/>
    <w:rsid w:val="00623038"/>
    <w:rsid w:val="00627440"/>
    <w:rsid w:val="00635545"/>
    <w:rsid w:val="00645301"/>
    <w:rsid w:val="00653FDE"/>
    <w:rsid w:val="00753FC5"/>
    <w:rsid w:val="008F0D7E"/>
    <w:rsid w:val="00955356"/>
    <w:rsid w:val="009C0671"/>
    <w:rsid w:val="00A15B78"/>
    <w:rsid w:val="00AD0CC6"/>
    <w:rsid w:val="00B309BD"/>
    <w:rsid w:val="00B63F6D"/>
    <w:rsid w:val="00BC41D3"/>
    <w:rsid w:val="00C3773C"/>
    <w:rsid w:val="00CA1311"/>
    <w:rsid w:val="00CA45DD"/>
    <w:rsid w:val="00D924D2"/>
    <w:rsid w:val="00DE6F4F"/>
    <w:rsid w:val="00E00E9D"/>
    <w:rsid w:val="00E210AD"/>
    <w:rsid w:val="00E64BE5"/>
    <w:rsid w:val="00E82651"/>
    <w:rsid w:val="00F02323"/>
    <w:rsid w:val="00F54340"/>
    <w:rsid w:val="00F56E8F"/>
    <w:rsid w:val="00F80038"/>
    <w:rsid w:val="00FA04AB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7F7347-6871-47ED-8BD3-57FC92DD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nik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3E30309F72475AB8A33F9D0BE26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10B-C417-42EE-B48D-AB3A46EA9958}"/>
      </w:docPartPr>
      <w:docPartBody>
        <w:p w:rsidR="00BC3C22" w:rsidRDefault="001658DE">
          <w:pPr>
            <w:pStyle w:val="A93E30309F72475AB8A33F9D0BE26E7E"/>
          </w:pPr>
          <w:r>
            <w:t>[your name]</w:t>
          </w:r>
        </w:p>
      </w:docPartBody>
    </w:docPart>
    <w:docPart>
      <w:docPartPr>
        <w:name w:val="6DB658DB6A8C47C99624AC4350AA1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350C-BCBC-4299-ABEC-664CD7C998E8}"/>
      </w:docPartPr>
      <w:docPartBody>
        <w:p w:rsidR="00BC3C22" w:rsidRDefault="001658DE">
          <w:pPr>
            <w:pStyle w:val="6DB658DB6A8C47C99624AC4350AA134B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D6"/>
    <w:rsid w:val="001658DE"/>
    <w:rsid w:val="001A22D5"/>
    <w:rsid w:val="00535F47"/>
    <w:rsid w:val="0067524B"/>
    <w:rsid w:val="006C7850"/>
    <w:rsid w:val="006D59AB"/>
    <w:rsid w:val="00847220"/>
    <w:rsid w:val="00A07667"/>
    <w:rsid w:val="00AA10E2"/>
    <w:rsid w:val="00BC3C22"/>
    <w:rsid w:val="00C32BD6"/>
    <w:rsid w:val="00E212D3"/>
    <w:rsid w:val="00F25340"/>
    <w:rsid w:val="00F84EFB"/>
    <w:rsid w:val="00FB7A67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E30309F72475AB8A33F9D0BE26E7E">
    <w:name w:val="A93E30309F72475AB8A33F9D0BE26E7E"/>
  </w:style>
  <w:style w:type="paragraph" w:customStyle="1" w:styleId="EA7364AF598041D0B0C3EB559ABC72B1">
    <w:name w:val="EA7364AF598041D0B0C3EB559ABC72B1"/>
  </w:style>
  <w:style w:type="paragraph" w:customStyle="1" w:styleId="15D7705EB1884DA5A66A8B7549092BD3">
    <w:name w:val="15D7705EB1884DA5A66A8B7549092BD3"/>
  </w:style>
  <w:style w:type="paragraph" w:customStyle="1" w:styleId="2171C55A25884634B63D899276D785FE">
    <w:name w:val="2171C55A25884634B63D899276D785FE"/>
  </w:style>
  <w:style w:type="paragraph" w:customStyle="1" w:styleId="F09AA76D5C8A4139AB409E64F9729F31">
    <w:name w:val="F09AA76D5C8A4139AB409E64F9729F31"/>
  </w:style>
  <w:style w:type="paragraph" w:customStyle="1" w:styleId="26A134E4A1C44A43B8B433F12B2050F5">
    <w:name w:val="26A134E4A1C44A43B8B433F12B2050F5"/>
  </w:style>
  <w:style w:type="paragraph" w:customStyle="1" w:styleId="5AE28C108F7B423586F2ACDDD286096D">
    <w:name w:val="5AE28C108F7B423586F2ACDDD286096D"/>
  </w:style>
  <w:style w:type="paragraph" w:customStyle="1" w:styleId="0B5180F440A84B71B266B6CBD655D0B3">
    <w:name w:val="0B5180F440A84B71B266B6CBD655D0B3"/>
  </w:style>
  <w:style w:type="paragraph" w:customStyle="1" w:styleId="9665B871AE6F4C1ABA6BF44348D94004">
    <w:name w:val="9665B871AE6F4C1ABA6BF44348D94004"/>
  </w:style>
  <w:style w:type="paragraph" w:customStyle="1" w:styleId="37FE03E8BD7340BC80E3DBA81E81B4C9">
    <w:name w:val="37FE03E8BD7340BC80E3DBA81E81B4C9"/>
  </w:style>
  <w:style w:type="paragraph" w:customStyle="1" w:styleId="A98208F74044427EAC34E24F62A908F8">
    <w:name w:val="A98208F74044427EAC34E24F62A908F8"/>
  </w:style>
  <w:style w:type="paragraph" w:customStyle="1" w:styleId="FC4D1F48F0D14D98A4F5BCA63C39FD25">
    <w:name w:val="FC4D1F48F0D14D98A4F5BCA63C39FD25"/>
  </w:style>
  <w:style w:type="paragraph" w:customStyle="1" w:styleId="6DB658DB6A8C47C99624AC4350AA134B">
    <w:name w:val="6DB658DB6A8C47C99624AC4350AA134B"/>
  </w:style>
  <w:style w:type="paragraph" w:customStyle="1" w:styleId="B967E6045BDA40128160D74BDC966CCF">
    <w:name w:val="B967E6045BDA40128160D74BDC966CCF"/>
  </w:style>
  <w:style w:type="paragraph" w:customStyle="1" w:styleId="B57010375A6649CF8C75DE051A76984D">
    <w:name w:val="B57010375A6649CF8C75DE051A76984D"/>
  </w:style>
  <w:style w:type="paragraph" w:customStyle="1" w:styleId="79D9AC2C3D0A4B949745A7873C7A91AD">
    <w:name w:val="79D9AC2C3D0A4B949745A7873C7A91AD"/>
  </w:style>
  <w:style w:type="paragraph" w:customStyle="1" w:styleId="FBC40C06A9EC49749159EF8AA61471D2">
    <w:name w:val="FBC40C06A9EC49749159EF8AA61471D2"/>
  </w:style>
  <w:style w:type="paragraph" w:customStyle="1" w:styleId="B2F970F2364C4653A488603235424DA9">
    <w:name w:val="B2F970F2364C4653A488603235424DA9"/>
  </w:style>
  <w:style w:type="paragraph" w:customStyle="1" w:styleId="CC2E66D208864EF1B21904AEBA195996">
    <w:name w:val="CC2E66D208864EF1B21904AEBA195996"/>
  </w:style>
  <w:style w:type="paragraph" w:customStyle="1" w:styleId="F27DA9710D2740EC97E5197F0B8F09A2">
    <w:name w:val="F27DA9710D2740EC97E5197F0B8F09A2"/>
  </w:style>
  <w:style w:type="paragraph" w:customStyle="1" w:styleId="2C0075FAE1EC4D1AB13BD75984AAD8D3">
    <w:name w:val="2C0075FAE1EC4D1AB13BD75984AAD8D3"/>
  </w:style>
  <w:style w:type="paragraph" w:customStyle="1" w:styleId="AF56D997AA254F9E9081032F39A41BF2">
    <w:name w:val="AF56D997AA254F9E9081032F39A41BF2"/>
  </w:style>
  <w:style w:type="paragraph" w:customStyle="1" w:styleId="7C6ECDC8FDA245AAACE30AFD36F53BF3">
    <w:name w:val="7C6ECDC8FDA245AAACE30AFD36F53BF3"/>
  </w:style>
  <w:style w:type="paragraph" w:customStyle="1" w:styleId="E9FAAC39F93E491DBB9EFAB709C52FA1">
    <w:name w:val="E9FAAC39F93E491DBB9EFAB709C52FA1"/>
  </w:style>
  <w:style w:type="paragraph" w:customStyle="1" w:styleId="0C08A59BCF244D7896240717BFE0A109">
    <w:name w:val="0C08A59BCF244D7896240717BFE0A109"/>
  </w:style>
  <w:style w:type="paragraph" w:customStyle="1" w:styleId="E74E0F64668C4EFBBB45C52E8D008B26">
    <w:name w:val="E74E0F64668C4EFBBB45C52E8D008B26"/>
  </w:style>
  <w:style w:type="paragraph" w:customStyle="1" w:styleId="7C3BEFAE3CA544EDA4BED8BD77AE93A2">
    <w:name w:val="7C3BEFAE3CA544EDA4BED8BD77AE93A2"/>
  </w:style>
  <w:style w:type="paragraph" w:customStyle="1" w:styleId="5459C35BE5FA41F587CD10FD6576210D">
    <w:name w:val="5459C35BE5FA41F587CD10FD6576210D"/>
  </w:style>
  <w:style w:type="paragraph" w:customStyle="1" w:styleId="E7B50D3E60514C06BE77EA42E4A962CF">
    <w:name w:val="E7B50D3E60514C06BE77EA42E4A962CF"/>
  </w:style>
  <w:style w:type="paragraph" w:customStyle="1" w:styleId="2C9E08F7AE2C4D3789F890686DF8249E">
    <w:name w:val="2C9E08F7AE2C4D3789F890686DF8249E"/>
  </w:style>
  <w:style w:type="paragraph" w:customStyle="1" w:styleId="D8BCD21F6C544C659AA02E648FFC2C66">
    <w:name w:val="D8BCD21F6C544C659AA02E648FFC2C66"/>
  </w:style>
  <w:style w:type="paragraph" w:customStyle="1" w:styleId="20A84B02735046A39161AA2811EEF8D7">
    <w:name w:val="20A84B02735046A39161AA2811EEF8D7"/>
  </w:style>
  <w:style w:type="paragraph" w:customStyle="1" w:styleId="94738A7D322349219096DD1C36CC0185">
    <w:name w:val="94738A7D322349219096DD1C36CC0185"/>
  </w:style>
  <w:style w:type="paragraph" w:customStyle="1" w:styleId="4D39517D565D4F6FB555A3B9EFE37E38">
    <w:name w:val="4D39517D565D4F6FB555A3B9EFE37E38"/>
  </w:style>
  <w:style w:type="paragraph" w:customStyle="1" w:styleId="4D865E65599B48A8B7713F203E908430">
    <w:name w:val="4D865E65599B48A8B7713F203E908430"/>
  </w:style>
  <w:style w:type="paragraph" w:customStyle="1" w:styleId="63856D5AE8284A72A3FF94D76602D2AC">
    <w:name w:val="63856D5AE8284A72A3FF94D76602D2AC"/>
  </w:style>
  <w:style w:type="paragraph" w:customStyle="1" w:styleId="52328392E7A047069B895B5C022CBDA5">
    <w:name w:val="52328392E7A047069B895B5C022CBDA5"/>
  </w:style>
  <w:style w:type="paragraph" w:customStyle="1" w:styleId="F588C4F18997426BA6B1ADDE6441CDA6">
    <w:name w:val="F588C4F18997426BA6B1ADDE6441CDA6"/>
  </w:style>
  <w:style w:type="paragraph" w:customStyle="1" w:styleId="D64F550144C44501916637D621FCC8BA">
    <w:name w:val="D64F550144C44501916637D621FCC8BA"/>
  </w:style>
  <w:style w:type="paragraph" w:customStyle="1" w:styleId="DF530126769849F99107B334A155E269">
    <w:name w:val="DF530126769849F99107B334A155E269"/>
  </w:style>
  <w:style w:type="paragraph" w:customStyle="1" w:styleId="4EC7E1BF99A94829A4EACA8B15F01203">
    <w:name w:val="4EC7E1BF99A94829A4EACA8B15F01203"/>
  </w:style>
  <w:style w:type="paragraph" w:customStyle="1" w:styleId="41351725E8D94EDF9C81482633F8BDE1">
    <w:name w:val="41351725E8D94EDF9C81482633F8BDE1"/>
  </w:style>
  <w:style w:type="paragraph" w:customStyle="1" w:styleId="81708AB14B1D428CAD7D156CC4AAF525">
    <w:name w:val="81708AB14B1D428CAD7D156CC4AAF525"/>
  </w:style>
  <w:style w:type="paragraph" w:customStyle="1" w:styleId="D4AE731347504E8896637A2C87592E30">
    <w:name w:val="D4AE731347504E8896637A2C87592E30"/>
  </w:style>
  <w:style w:type="paragraph" w:customStyle="1" w:styleId="BAFFC80DEBC046029F2BDDF6CD4ACD4F">
    <w:name w:val="BAFFC80DEBC046029F2BDDF6CD4ACD4F"/>
  </w:style>
  <w:style w:type="paragraph" w:customStyle="1" w:styleId="D4F7B68859B145EEAA98162CB62EA7EE">
    <w:name w:val="D4F7B68859B145EEAA98162CB62EA7EE"/>
  </w:style>
  <w:style w:type="paragraph" w:customStyle="1" w:styleId="4D825B250F60413DBD22709CA7F6AEF8">
    <w:name w:val="4D825B250F60413DBD22709CA7F6AEF8"/>
  </w:style>
  <w:style w:type="paragraph" w:customStyle="1" w:styleId="48BBC2B99C8D4293B9D31CAEEE3218C5">
    <w:name w:val="48BBC2B99C8D4293B9D31CAEEE3218C5"/>
  </w:style>
  <w:style w:type="paragraph" w:customStyle="1" w:styleId="7D164955C10A47F6963CF9A9BB1C039C">
    <w:name w:val="7D164955C10A47F6963CF9A9BB1C039C"/>
  </w:style>
  <w:style w:type="paragraph" w:customStyle="1" w:styleId="F25D464D542A474B8DFD7A3BC6682095">
    <w:name w:val="F25D464D542A474B8DFD7A3BC6682095"/>
  </w:style>
  <w:style w:type="paragraph" w:customStyle="1" w:styleId="C5A2EEC472964771A66B74FF02571D05">
    <w:name w:val="C5A2EEC472964771A66B74FF02571D05"/>
  </w:style>
  <w:style w:type="paragraph" w:customStyle="1" w:styleId="721743D2C24843038F8E4B89F4221A78">
    <w:name w:val="721743D2C24843038F8E4B89F4221A78"/>
  </w:style>
  <w:style w:type="paragraph" w:customStyle="1" w:styleId="01905DABAA554D3D8365849C0D0FC711">
    <w:name w:val="01905DABAA554D3D8365849C0D0FC711"/>
  </w:style>
  <w:style w:type="paragraph" w:customStyle="1" w:styleId="535D5978F755474FB86055BD98D30960">
    <w:name w:val="535D5978F755474FB86055BD98D30960"/>
  </w:style>
  <w:style w:type="paragraph" w:customStyle="1" w:styleId="146BACA989E14748BD6E3E8215A1EDFC">
    <w:name w:val="146BACA989E14748BD6E3E8215A1EDFC"/>
  </w:style>
  <w:style w:type="paragraph" w:customStyle="1" w:styleId="0D1C3282A951497FB5EAB6C4A1F2E7F4">
    <w:name w:val="0D1C3282A951497FB5EAB6C4A1F2E7F4"/>
  </w:style>
  <w:style w:type="paragraph" w:customStyle="1" w:styleId="F00CDA9A072242F9B2CA67C148ADE18E">
    <w:name w:val="F00CDA9A072242F9B2CA67C148ADE18E"/>
  </w:style>
  <w:style w:type="paragraph" w:customStyle="1" w:styleId="C0C3760E8217489C8043F8E27822CE74">
    <w:name w:val="C0C3760E8217489C8043F8E27822CE74"/>
  </w:style>
  <w:style w:type="paragraph" w:customStyle="1" w:styleId="B1ED5751416C455F859BE1C929AED7C6">
    <w:name w:val="B1ED5751416C455F859BE1C929AED7C6"/>
  </w:style>
  <w:style w:type="paragraph" w:customStyle="1" w:styleId="33AA48CE998A428CB6E5FE51A328D03E">
    <w:name w:val="33AA48CE998A428CB6E5FE51A328D03E"/>
  </w:style>
  <w:style w:type="paragraph" w:customStyle="1" w:styleId="D405D26E9D934EA5915AE553C6FE5339">
    <w:name w:val="D405D26E9D934EA5915AE553C6FE5339"/>
  </w:style>
  <w:style w:type="paragraph" w:customStyle="1" w:styleId="3DE499E05BCD487F9B2F0B0FB8078B99">
    <w:name w:val="3DE499E05BCD487F9B2F0B0FB8078B99"/>
  </w:style>
  <w:style w:type="paragraph" w:customStyle="1" w:styleId="D49E0B2CC82C486098913429AA91FEE0">
    <w:name w:val="D49E0B2CC82C486098913429AA91FEE0"/>
  </w:style>
  <w:style w:type="paragraph" w:customStyle="1" w:styleId="C047EC885EAC4C8EA69E9464324936D6">
    <w:name w:val="C047EC885EAC4C8EA69E9464324936D6"/>
  </w:style>
  <w:style w:type="paragraph" w:customStyle="1" w:styleId="CE900E23C51D496D870C9839CD517B0F">
    <w:name w:val="CE900E23C51D496D870C9839CD517B0F"/>
  </w:style>
  <w:style w:type="paragraph" w:customStyle="1" w:styleId="3BBE20704D1E4B76B725E1020F2AA76A">
    <w:name w:val="3BBE20704D1E4B76B725E1020F2AA76A"/>
  </w:style>
  <w:style w:type="paragraph" w:customStyle="1" w:styleId="46AFD15FB9D44A47B9855EAAEBA8103D">
    <w:name w:val="46AFD15FB9D44A47B9855EAAEBA8103D"/>
  </w:style>
  <w:style w:type="paragraph" w:customStyle="1" w:styleId="36468BC43AE34F7182C6BE59228F23D7">
    <w:name w:val="36468BC43AE34F7182C6BE59228F23D7"/>
  </w:style>
  <w:style w:type="paragraph" w:customStyle="1" w:styleId="A2567DFEC83E46B2A8CC7282052D7CDD">
    <w:name w:val="A2567DFEC83E46B2A8CC7282052D7CDD"/>
  </w:style>
  <w:style w:type="paragraph" w:customStyle="1" w:styleId="FD41E378B5A9447FB6B7EDB8E3FCBBE2">
    <w:name w:val="FD41E378B5A9447FB6B7EDB8E3FCBBE2"/>
  </w:style>
  <w:style w:type="paragraph" w:customStyle="1" w:styleId="F982D168D5714CFBBA5B5030E71CE472">
    <w:name w:val="F982D168D5714CFBBA5B5030E71CE472"/>
  </w:style>
  <w:style w:type="paragraph" w:customStyle="1" w:styleId="A494DA1D1F8E4D1BA82EAAFC5AAF860E">
    <w:name w:val="A494DA1D1F8E4D1BA82EAAFC5AAF860E"/>
  </w:style>
  <w:style w:type="paragraph" w:customStyle="1" w:styleId="00FDBAE0C8D04D3CA819133632D37E33">
    <w:name w:val="00FDBAE0C8D04D3CA819133632D37E33"/>
  </w:style>
  <w:style w:type="paragraph" w:customStyle="1" w:styleId="4A7DAC79DC2F4B5B9045D167D22D6CB8">
    <w:name w:val="4A7DAC79DC2F4B5B9045D167D22D6CB8"/>
  </w:style>
  <w:style w:type="paragraph" w:customStyle="1" w:styleId="06698FAAAB044FE6B2BBA0A7537824E7">
    <w:name w:val="06698FAAAB044FE6B2BBA0A7537824E7"/>
  </w:style>
  <w:style w:type="paragraph" w:customStyle="1" w:styleId="B95C39F3DC244C59AF0D4D5ED027A7DA">
    <w:name w:val="B95C39F3DC244C59AF0D4D5ED027A7DA"/>
    <w:rsid w:val="00C32BD6"/>
  </w:style>
  <w:style w:type="paragraph" w:customStyle="1" w:styleId="6DB6C64AA38E408C8907E3BC31EB6327">
    <w:name w:val="6DB6C64AA38E408C8907E3BC31EB6327"/>
    <w:rsid w:val="0067524B"/>
  </w:style>
  <w:style w:type="paragraph" w:customStyle="1" w:styleId="C149113AFF3745E58B84881617BD32FA">
    <w:name w:val="C149113AFF3745E58B84881617BD32FA"/>
    <w:rsid w:val="006C7850"/>
  </w:style>
  <w:style w:type="paragraph" w:customStyle="1" w:styleId="1063D71FF2264535964001EA444E6FEA">
    <w:name w:val="1063D71FF2264535964001EA444E6FEA"/>
    <w:rsid w:val="006C7850"/>
  </w:style>
  <w:style w:type="paragraph" w:customStyle="1" w:styleId="CC93EDC3B5504BDE9EFF0B204C8E19DA">
    <w:name w:val="CC93EDC3B5504BDE9EFF0B204C8E19DA"/>
    <w:rsid w:val="00FD178D"/>
  </w:style>
  <w:style w:type="paragraph" w:customStyle="1" w:styleId="0FDD0C8662CA4671A5ED8DACE044648E">
    <w:name w:val="0FDD0C8662CA4671A5ED8DACE044648E"/>
    <w:rsid w:val="00FD1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0247F-F45F-4BCF-AC5A-44267D76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381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tornike Kariauli</dc:creator>
  <cp:keywords/>
  <cp:lastModifiedBy>RePack by Diakov</cp:lastModifiedBy>
  <cp:revision>26</cp:revision>
  <cp:lastPrinted>2014-05-01T20:07:00Z</cp:lastPrinted>
  <dcterms:created xsi:type="dcterms:W3CDTF">2014-04-30T21:24:00Z</dcterms:created>
  <dcterms:modified xsi:type="dcterms:W3CDTF">2018-01-15T16:26:00Z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