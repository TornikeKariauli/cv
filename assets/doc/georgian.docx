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ylfaen" w:hAnsi="Sylfaen"/>
          <w:sz w:val="32"/>
          <w:szCs w:val="32"/>
        </w:rPr>
        <w:alias w:val="Author"/>
        <w:id w:val="4805016"/>
        <w:placeholder>
          <w:docPart w:val="80208212074842E6B6BC32D52742A7D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7C0E54" w:rsidRPr="00EF339B" w:rsidRDefault="00AF5432" w:rsidP="007C0E54">
          <w:pPr>
            <w:pStyle w:val="YourName"/>
            <w:tabs>
              <w:tab w:val="left" w:pos="7560"/>
            </w:tabs>
            <w:jc w:val="center"/>
            <w:rPr>
              <w:rFonts w:ascii="Sylfaen" w:hAnsi="Sylfaen"/>
              <w:sz w:val="32"/>
              <w:szCs w:val="32"/>
            </w:rPr>
          </w:pPr>
          <w:r w:rsidRPr="00EF339B">
            <w:rPr>
              <w:rFonts w:ascii="Sylfaen" w:hAnsi="Sylfaen"/>
              <w:sz w:val="32"/>
              <w:szCs w:val="32"/>
              <w:lang w:val="ka-GE"/>
            </w:rPr>
            <w:t>თორნიკე კარიაული</w:t>
          </w:r>
        </w:p>
      </w:sdtContent>
    </w:sdt>
    <w:p w:rsidR="00645301" w:rsidRPr="00EF339B" w:rsidRDefault="00412482">
      <w:pPr>
        <w:pStyle w:val="ContactInformation"/>
        <w:rPr>
          <w:rFonts w:ascii="Sylfaen" w:hAnsi="Sylfaen"/>
          <w:sz w:val="22"/>
        </w:rPr>
      </w:pPr>
      <w:r w:rsidRPr="00EF339B">
        <w:rPr>
          <w:rFonts w:ascii="Sylfaen" w:hAnsi="Sylfaen"/>
          <w:sz w:val="22"/>
          <w:lang w:val="ka-GE"/>
        </w:rPr>
        <w:t>დავით</w:t>
      </w:r>
      <w:r w:rsidR="00627440" w:rsidRPr="00EF339B">
        <w:rPr>
          <w:rFonts w:ascii="Sylfaen" w:hAnsi="Sylfaen"/>
          <w:sz w:val="22"/>
        </w:rPr>
        <w:t xml:space="preserve"> </w:t>
      </w:r>
      <w:r w:rsidRPr="00EF339B">
        <w:rPr>
          <w:rFonts w:ascii="Sylfaen" w:hAnsi="Sylfaen"/>
          <w:sz w:val="22"/>
          <w:lang w:val="ka-GE"/>
        </w:rPr>
        <w:t>აღმაშენებლის ქ.</w:t>
      </w:r>
      <w:r w:rsidR="000E7C6A" w:rsidRPr="00EF339B">
        <w:rPr>
          <w:rFonts w:ascii="Sylfaen" w:hAnsi="Sylfaen"/>
          <w:sz w:val="22"/>
        </w:rPr>
        <w:t xml:space="preserve"> </w:t>
      </w:r>
      <w:r w:rsidR="000E7C6A" w:rsidRPr="00EF339B">
        <w:rPr>
          <w:rFonts w:ascii="Sylfaen" w:hAnsi="Sylfaen" w:cs="Arial"/>
          <w:color w:val="252525"/>
          <w:sz w:val="22"/>
          <w:shd w:val="clear" w:color="auto" w:fill="FFFFFF"/>
        </w:rPr>
        <w:t>№</w:t>
      </w:r>
      <w:r w:rsidR="00627440" w:rsidRPr="00EF339B">
        <w:rPr>
          <w:rFonts w:ascii="Sylfaen" w:hAnsi="Sylfaen" w:cs="Arial"/>
          <w:color w:val="252525"/>
          <w:sz w:val="22"/>
          <w:shd w:val="clear" w:color="auto" w:fill="FFFFFF"/>
        </w:rPr>
        <w:t xml:space="preserve"> </w:t>
      </w:r>
      <w:r w:rsidR="0073441E" w:rsidRPr="00EF339B">
        <w:rPr>
          <w:rFonts w:ascii="Sylfaen" w:hAnsi="Sylfaen" w:cs="Arial"/>
          <w:color w:val="252525"/>
          <w:sz w:val="22"/>
          <w:shd w:val="clear" w:color="auto" w:fill="FFFFFF"/>
        </w:rPr>
        <w:t>2</w:t>
      </w:r>
      <w:r w:rsidR="0073441E" w:rsidRPr="00EF339B">
        <w:rPr>
          <w:rFonts w:ascii="Sylfaen" w:hAnsi="Sylfaen" w:cs="Arial"/>
          <w:color w:val="252525"/>
          <w:sz w:val="22"/>
          <w:shd w:val="clear" w:color="auto" w:fill="FFFFFF"/>
          <w:lang w:val="ka-GE"/>
        </w:rPr>
        <w:t>ა</w:t>
      </w:r>
      <w:r w:rsidR="004418F5" w:rsidRPr="00EF339B">
        <w:rPr>
          <w:rFonts w:ascii="Sylfaen" w:hAnsi="Sylfaen"/>
          <w:sz w:val="22"/>
        </w:rPr>
        <w:t xml:space="preserve">, </w:t>
      </w:r>
      <w:r w:rsidRPr="00EF339B">
        <w:rPr>
          <w:rFonts w:ascii="Sylfaen" w:hAnsi="Sylfaen"/>
          <w:sz w:val="22"/>
          <w:lang w:val="ka-GE"/>
        </w:rPr>
        <w:t>თბილისი</w:t>
      </w:r>
      <w:r w:rsidR="004418F5" w:rsidRPr="00EF339B">
        <w:rPr>
          <w:rFonts w:ascii="Sylfaen" w:hAnsi="Sylfaen"/>
          <w:sz w:val="22"/>
        </w:rPr>
        <w:t xml:space="preserve"> | </w:t>
      </w:r>
      <w:r w:rsidR="000E7C6A" w:rsidRPr="00EF339B">
        <w:rPr>
          <w:rFonts w:ascii="Sylfaen" w:hAnsi="Sylfaen"/>
          <w:sz w:val="22"/>
        </w:rPr>
        <w:t>(+995)555-345-357</w:t>
      </w:r>
      <w:r w:rsidR="004418F5" w:rsidRPr="00EF339B">
        <w:rPr>
          <w:rFonts w:ascii="Sylfaen" w:hAnsi="Sylfaen"/>
          <w:sz w:val="22"/>
        </w:rPr>
        <w:t xml:space="preserve"> | </w:t>
      </w:r>
      <w:r w:rsidRPr="00EF339B">
        <w:rPr>
          <w:rFonts w:ascii="Sylfaen" w:hAnsi="Sylfaen"/>
          <w:sz w:val="22"/>
        </w:rPr>
        <w:t>tornikekariauli@gmail.com</w:t>
      </w:r>
    </w:p>
    <w:p w:rsidR="009C0671" w:rsidRPr="00EF339B" w:rsidRDefault="00412482" w:rsidP="00710318">
      <w:pPr>
        <w:pStyle w:val="SectionHeading"/>
        <w:rPr>
          <w:rFonts w:ascii="Sylfaen" w:hAnsi="Sylfaen"/>
          <w:sz w:val="28"/>
          <w:szCs w:val="28"/>
        </w:rPr>
      </w:pPr>
      <w:r w:rsidRPr="00EF339B">
        <w:rPr>
          <w:rFonts w:ascii="Sylfaen" w:hAnsi="Sylfaen"/>
          <w:sz w:val="28"/>
          <w:szCs w:val="28"/>
          <w:lang w:val="ka-GE"/>
        </w:rPr>
        <w:t>განათლება</w:t>
      </w:r>
    </w:p>
    <w:p w:rsidR="00645301" w:rsidRPr="00EF339B" w:rsidRDefault="00FE4686" w:rsidP="00EF339B">
      <w:pPr>
        <w:pStyle w:val="JobTitle"/>
        <w:rPr>
          <w:rFonts w:ascii="Sylfaen" w:hAnsi="Sylfaen"/>
          <w:b w:val="0"/>
          <w:sz w:val="26"/>
          <w:szCs w:val="26"/>
        </w:rPr>
      </w:pPr>
      <w:r w:rsidRPr="00EF339B">
        <w:rPr>
          <w:rFonts w:ascii="Sylfaen" w:hAnsi="Sylfaen"/>
          <w:sz w:val="26"/>
          <w:szCs w:val="26"/>
        </w:rPr>
        <w:t>GAU (Georgian-American University)</w:t>
      </w:r>
    </w:p>
    <w:p w:rsidR="00645301" w:rsidRPr="00EF339B" w:rsidRDefault="00412482">
      <w:pPr>
        <w:pStyle w:val="JobTitle"/>
        <w:rPr>
          <w:rFonts w:ascii="Sylfaen" w:hAnsi="Sylfaen"/>
          <w:sz w:val="22"/>
        </w:rPr>
      </w:pPr>
      <w:r w:rsidRPr="00EF339B">
        <w:rPr>
          <w:rFonts w:ascii="Sylfaen" w:hAnsi="Sylfaen"/>
          <w:b w:val="0"/>
          <w:sz w:val="22"/>
          <w:lang w:val="ka-GE"/>
        </w:rPr>
        <w:t>საბუნებისმეტყველო მეცნიერებათა და ინჟინერიის სკოლა</w:t>
      </w:r>
      <w:r w:rsidR="004418F5" w:rsidRPr="00EF339B">
        <w:rPr>
          <w:rFonts w:ascii="Sylfaen" w:hAnsi="Sylfaen"/>
          <w:sz w:val="22"/>
        </w:rPr>
        <w:tab/>
      </w:r>
      <w:sdt>
        <w:sdtPr>
          <w:rPr>
            <w:rFonts w:ascii="Sylfaen" w:hAnsi="Sylfaen"/>
            <w:sz w:val="22"/>
          </w:rPr>
          <w:id w:val="275215213"/>
          <w:placeholder>
            <w:docPart w:val="6DB658DB6A8C47C99624AC4350AA134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270BAD" w:rsidRPr="00EF339B">
            <w:rPr>
              <w:rFonts w:ascii="Sylfaen" w:hAnsi="Sylfaen"/>
              <w:sz w:val="22"/>
            </w:rPr>
            <w:t>2012-</w:t>
          </w:r>
          <w:r w:rsidR="00B474BB" w:rsidRPr="00EF339B">
            <w:rPr>
              <w:rFonts w:ascii="Sylfaen" w:hAnsi="Sylfaen"/>
              <w:sz w:val="22"/>
            </w:rPr>
            <w:t>2016</w:t>
          </w:r>
        </w:sdtContent>
      </w:sdt>
    </w:p>
    <w:p w:rsidR="00645301" w:rsidRPr="00EF339B" w:rsidRDefault="009770CC" w:rsidP="00AF5432">
      <w:pPr>
        <w:pStyle w:val="Location"/>
        <w:rPr>
          <w:rFonts w:ascii="Sylfaen" w:hAnsi="Sylfaen"/>
          <w:sz w:val="24"/>
          <w:szCs w:val="24"/>
        </w:rPr>
      </w:pPr>
      <w:r w:rsidRPr="00EF339B">
        <w:rPr>
          <w:rFonts w:ascii="Sylfaen" w:hAnsi="Sylfaen"/>
          <w:sz w:val="22"/>
          <w:lang w:val="ka-GE"/>
        </w:rPr>
        <w:t>ინფორმატიკა</w:t>
      </w:r>
      <w:r w:rsidR="004418F5" w:rsidRPr="00EF339B">
        <w:rPr>
          <w:rFonts w:ascii="Sylfaen" w:hAnsi="Sylfaen"/>
          <w:sz w:val="24"/>
          <w:szCs w:val="24"/>
        </w:rPr>
        <w:tab/>
      </w:r>
    </w:p>
    <w:p w:rsidR="00EF339B" w:rsidRPr="00EF339B" w:rsidRDefault="00EF339B" w:rsidP="00EF339B">
      <w:pPr>
        <w:pStyle w:val="SectionHeading"/>
        <w:rPr>
          <w:rFonts w:ascii="Sylfaen" w:hAnsi="Sylfaen"/>
          <w:sz w:val="28"/>
          <w:szCs w:val="28"/>
        </w:rPr>
      </w:pPr>
      <w:r w:rsidRPr="00EF339B">
        <w:rPr>
          <w:rFonts w:ascii="Sylfaen" w:hAnsi="Sylfaen"/>
          <w:sz w:val="28"/>
          <w:szCs w:val="28"/>
          <w:lang w:val="ka-GE"/>
        </w:rPr>
        <w:t>სამუშაო გამოცდილება</w:t>
      </w:r>
    </w:p>
    <w:p w:rsidR="00EF339B" w:rsidRPr="00EF339B" w:rsidRDefault="00EF339B" w:rsidP="00EF339B">
      <w:pPr>
        <w:pStyle w:val="JobTitle"/>
        <w:rPr>
          <w:rFonts w:ascii="Sylfaen" w:hAnsi="Sylfaen"/>
          <w:b w:val="0"/>
          <w:sz w:val="26"/>
          <w:szCs w:val="26"/>
          <w:lang w:val="ka-GE"/>
        </w:rPr>
      </w:pPr>
      <w:r w:rsidRPr="00EF339B">
        <w:rPr>
          <w:rFonts w:ascii="Sylfaen" w:hAnsi="Sylfaen"/>
          <w:sz w:val="26"/>
          <w:szCs w:val="26"/>
        </w:rPr>
        <w:t>Ltd. Global Business Opportunities representation in Georgia</w:t>
      </w:r>
      <w:r w:rsidRPr="00EF339B">
        <w:rPr>
          <w:rFonts w:ascii="Sylfaen" w:hAnsi="Sylfaen"/>
          <w:b w:val="0"/>
          <w:sz w:val="26"/>
          <w:szCs w:val="26"/>
          <w:lang w:val="ka-GE"/>
        </w:rPr>
        <w:t xml:space="preserve"> </w:t>
      </w:r>
    </w:p>
    <w:p w:rsidR="00EF339B" w:rsidRPr="00EF339B" w:rsidRDefault="00EF339B" w:rsidP="00EF339B">
      <w:pPr>
        <w:pStyle w:val="Location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 xml:space="preserve">მიხეილ ბურძგლას ქ. </w:t>
      </w:r>
      <w:r w:rsidRPr="005F760C">
        <w:rPr>
          <w:rFonts w:ascii="Sylfaen" w:hAnsi="Sylfaen" w:cs="Arial"/>
          <w:color w:val="252525"/>
          <w:sz w:val="22"/>
          <w:shd w:val="clear" w:color="auto" w:fill="FFFFFF"/>
          <w:lang w:val="ka-GE"/>
        </w:rPr>
        <w:t>№</w:t>
      </w:r>
      <w:r>
        <w:rPr>
          <w:rFonts w:ascii="Sylfaen" w:hAnsi="Sylfaen" w:cs="Arial"/>
          <w:color w:val="252525"/>
          <w:sz w:val="22"/>
          <w:shd w:val="clear" w:color="auto" w:fill="FFFFFF"/>
          <w:lang w:val="ka-GE"/>
        </w:rPr>
        <w:t xml:space="preserve"> </w:t>
      </w:r>
      <w:r w:rsidRPr="00EF339B">
        <w:rPr>
          <w:rFonts w:ascii="Sylfaen" w:hAnsi="Sylfaen"/>
          <w:sz w:val="22"/>
          <w:lang w:val="ka-GE"/>
        </w:rPr>
        <w:t>100, თბილისი</w:t>
      </w:r>
    </w:p>
    <w:p w:rsidR="00EF339B" w:rsidRPr="00EF339B" w:rsidRDefault="007258F6" w:rsidP="00EF339B">
      <w:pPr>
        <w:pStyle w:val="JobTitle"/>
        <w:rPr>
          <w:rFonts w:ascii="Sylfaen" w:hAnsi="Sylfaen"/>
          <w:sz w:val="22"/>
          <w:lang w:val="ka-GE"/>
        </w:rPr>
      </w:pPr>
      <w:r w:rsidRPr="006005AE">
        <w:rPr>
          <w:rFonts w:ascii="Sylfaen" w:hAnsi="Sylfaen"/>
          <w:b w:val="0"/>
          <w:sz w:val="22"/>
          <w:lang w:val="ka-GE"/>
        </w:rPr>
        <w:t>Full-Stack</w:t>
      </w:r>
      <w:r>
        <w:rPr>
          <w:rFonts w:ascii="Sylfaen" w:hAnsi="Sylfaen"/>
          <w:b w:val="0"/>
          <w:sz w:val="22"/>
          <w:lang w:val="ka-GE"/>
        </w:rPr>
        <w:t xml:space="preserve"> </w:t>
      </w:r>
      <w:r w:rsidR="009E2BC4">
        <w:rPr>
          <w:rFonts w:ascii="Sylfaen" w:hAnsi="Sylfaen"/>
          <w:b w:val="0"/>
          <w:sz w:val="22"/>
          <w:lang w:val="ka-GE"/>
        </w:rPr>
        <w:t xml:space="preserve">ვებ </w:t>
      </w:r>
      <w:r w:rsidR="007734F8">
        <w:rPr>
          <w:rFonts w:ascii="Sylfaen" w:hAnsi="Sylfaen"/>
          <w:b w:val="0"/>
          <w:sz w:val="22"/>
          <w:lang w:val="ka-GE"/>
        </w:rPr>
        <w:t>დ</w:t>
      </w:r>
      <w:r w:rsidR="009E2BC4">
        <w:rPr>
          <w:rFonts w:ascii="Sylfaen" w:hAnsi="Sylfaen"/>
          <w:b w:val="0"/>
          <w:sz w:val="22"/>
          <w:lang w:val="ka-GE"/>
        </w:rPr>
        <w:t>ეველოპერი</w:t>
      </w:r>
      <w:r w:rsidR="00EF339B" w:rsidRPr="00EF339B">
        <w:rPr>
          <w:rFonts w:ascii="Sylfaen" w:hAnsi="Sylfaen"/>
          <w:b w:val="0"/>
          <w:sz w:val="22"/>
          <w:lang w:val="ka-GE"/>
        </w:rPr>
        <w:tab/>
      </w:r>
      <w:r w:rsidR="00EF339B" w:rsidRPr="00EF339B">
        <w:rPr>
          <w:rFonts w:ascii="Sylfaen" w:hAnsi="Sylfaen"/>
          <w:sz w:val="22"/>
          <w:lang w:val="ka-GE"/>
        </w:rPr>
        <w:t xml:space="preserve">09.2015 – </w:t>
      </w:r>
      <w:r w:rsidR="009E2BC4">
        <w:rPr>
          <w:rFonts w:ascii="Sylfaen" w:hAnsi="Sylfaen"/>
          <w:sz w:val="22"/>
          <w:lang w:val="ka-GE"/>
        </w:rPr>
        <w:t>დღემდე</w:t>
      </w:r>
    </w:p>
    <w:p w:rsidR="00645301" w:rsidRPr="00EF339B" w:rsidRDefault="009770CC">
      <w:pPr>
        <w:pStyle w:val="SectionHeading"/>
        <w:rPr>
          <w:rFonts w:ascii="Sylfaen" w:hAnsi="Sylfaen"/>
          <w:sz w:val="28"/>
          <w:szCs w:val="28"/>
          <w:lang w:val="ka-GE"/>
        </w:rPr>
      </w:pPr>
      <w:r w:rsidRPr="00EF339B">
        <w:rPr>
          <w:rFonts w:ascii="Sylfaen" w:hAnsi="Sylfaen"/>
          <w:sz w:val="28"/>
          <w:szCs w:val="28"/>
          <w:lang w:val="ka-GE"/>
        </w:rPr>
        <w:t>ტექნიკური უნარები</w:t>
      </w:r>
    </w:p>
    <w:p w:rsidR="00645301" w:rsidRPr="00EF339B" w:rsidRDefault="000A013A" w:rsidP="000A013A">
      <w:pPr>
        <w:pStyle w:val="Location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Microsoft office</w:t>
      </w:r>
      <w:r w:rsidR="00FD16E7" w:rsidRPr="00EF339B">
        <w:rPr>
          <w:rFonts w:ascii="Sylfaen" w:hAnsi="Sylfaen"/>
          <w:sz w:val="22"/>
          <w:lang w:val="ka-GE"/>
        </w:rPr>
        <w:t>:</w:t>
      </w:r>
      <w:r w:rsidRPr="00EF339B">
        <w:rPr>
          <w:rFonts w:ascii="Sylfaen" w:hAnsi="Sylfaen"/>
          <w:sz w:val="22"/>
          <w:lang w:val="ka-GE"/>
        </w:rPr>
        <w:t xml:space="preserve"> Word, Excel, PowerPoint, A</w:t>
      </w:r>
      <w:r w:rsidR="009C0671" w:rsidRPr="00EF339B">
        <w:rPr>
          <w:rFonts w:ascii="Sylfaen" w:hAnsi="Sylfaen"/>
          <w:sz w:val="22"/>
          <w:lang w:val="ka-GE"/>
        </w:rPr>
        <w:t>ccess</w:t>
      </w:r>
      <w:r w:rsidR="004418F5" w:rsidRPr="00EF339B">
        <w:rPr>
          <w:rFonts w:ascii="Sylfaen" w:hAnsi="Sylfaen"/>
          <w:sz w:val="22"/>
          <w:lang w:val="ka-GE"/>
        </w:rPr>
        <w:tab/>
      </w:r>
    </w:p>
    <w:p w:rsidR="00710318" w:rsidRPr="00D5726A" w:rsidRDefault="000A013A" w:rsidP="005F760C">
      <w:pPr>
        <w:pStyle w:val="Location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Adobe</w:t>
      </w:r>
      <w:r w:rsidR="00FD16E7" w:rsidRPr="00EF339B">
        <w:rPr>
          <w:rFonts w:ascii="Sylfaen" w:hAnsi="Sylfaen"/>
          <w:sz w:val="22"/>
          <w:lang w:val="ka-GE"/>
        </w:rPr>
        <w:t>:</w:t>
      </w:r>
      <w:r w:rsidR="005F760C">
        <w:rPr>
          <w:rFonts w:ascii="Sylfaen" w:hAnsi="Sylfaen"/>
          <w:sz w:val="22"/>
          <w:lang w:val="ka-GE"/>
        </w:rPr>
        <w:t xml:space="preserve"> Photoshop, Illustrator</w:t>
      </w:r>
      <w:r w:rsidR="007C16A4" w:rsidRPr="00EF339B">
        <w:rPr>
          <w:rFonts w:ascii="Sylfaen" w:hAnsi="Sylfaen"/>
          <w:sz w:val="22"/>
          <w:lang w:val="ka-GE"/>
        </w:rPr>
        <w:t>,</w:t>
      </w:r>
      <w:r w:rsidR="00DA3C22" w:rsidRPr="00EF339B">
        <w:rPr>
          <w:rFonts w:ascii="Sylfaen" w:hAnsi="Sylfaen"/>
          <w:sz w:val="22"/>
          <w:lang w:val="ka-GE"/>
        </w:rPr>
        <w:t xml:space="preserve"> </w:t>
      </w:r>
      <w:r w:rsidR="007C16A4" w:rsidRPr="00D5726A">
        <w:rPr>
          <w:rFonts w:ascii="Sylfaen" w:hAnsi="Sylfaen"/>
          <w:sz w:val="22"/>
          <w:lang w:val="ka-GE"/>
        </w:rPr>
        <w:t>Premiere Pro</w:t>
      </w:r>
      <w:r w:rsidR="00C3773C" w:rsidRPr="00D5726A">
        <w:rPr>
          <w:rFonts w:ascii="Sylfaen" w:hAnsi="Sylfaen"/>
          <w:sz w:val="22"/>
          <w:lang w:val="ka-GE"/>
        </w:rPr>
        <w:t xml:space="preserve"> </w:t>
      </w:r>
    </w:p>
    <w:p w:rsidR="00D5726A" w:rsidRPr="00EF339B" w:rsidRDefault="00805936" w:rsidP="009770CC">
      <w:pPr>
        <w:pStyle w:val="SectionHeading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კომპიუტერის</w:t>
      </w:r>
      <w:r w:rsidR="009770CC" w:rsidRPr="00EF339B">
        <w:rPr>
          <w:rFonts w:ascii="Sylfaen" w:hAnsi="Sylfaen"/>
          <w:sz w:val="28"/>
          <w:szCs w:val="28"/>
          <w:lang w:val="ka-GE"/>
        </w:rPr>
        <w:t xml:space="preserve"> ენები</w:t>
      </w:r>
    </w:p>
    <w:p w:rsidR="00D5726A" w:rsidRPr="006005AE" w:rsidRDefault="00D5726A" w:rsidP="005F760C">
      <w:pPr>
        <w:pStyle w:val="NormalBodyText"/>
        <w:rPr>
          <w:rFonts w:ascii="Sylfaen" w:hAnsi="Sylfaen"/>
          <w:sz w:val="22"/>
        </w:rPr>
      </w:pPr>
      <w:r w:rsidRPr="006005AE">
        <w:rPr>
          <w:rFonts w:ascii="Sylfaen" w:hAnsi="Sylfaen"/>
          <w:sz w:val="22"/>
        </w:rPr>
        <w:t>PHP / OOP PHP</w:t>
      </w:r>
    </w:p>
    <w:p w:rsidR="00D5726A" w:rsidRDefault="00D5726A" w:rsidP="00D5726A">
      <w:pPr>
        <w:pStyle w:val="NormalBodyText"/>
        <w:rPr>
          <w:rFonts w:ascii="Sylfaen" w:hAnsi="Sylfaen"/>
          <w:sz w:val="22"/>
          <w:lang w:val="ka-GE"/>
        </w:rPr>
      </w:pPr>
      <w:r w:rsidRPr="009E2BC4">
        <w:rPr>
          <w:rFonts w:ascii="Sylfaen" w:hAnsi="Sylfaen"/>
          <w:sz w:val="22"/>
          <w:lang w:val="ka-GE"/>
        </w:rPr>
        <w:t>JavaScript</w:t>
      </w:r>
    </w:p>
    <w:p w:rsidR="00D5726A" w:rsidRDefault="00D5726A" w:rsidP="00D5726A">
      <w:pPr>
        <w:pStyle w:val="NormalBodyText"/>
        <w:rPr>
          <w:rFonts w:ascii="Sylfaen" w:hAnsi="Sylfaen"/>
          <w:sz w:val="22"/>
          <w:lang w:val="ka-GE"/>
        </w:rPr>
      </w:pPr>
      <w:r w:rsidRPr="005F760C">
        <w:rPr>
          <w:rFonts w:ascii="Sylfaen" w:hAnsi="Sylfaen"/>
          <w:sz w:val="22"/>
          <w:lang w:val="ka-GE"/>
        </w:rPr>
        <w:t>jQuery</w:t>
      </w:r>
    </w:p>
    <w:p w:rsidR="00542FF2" w:rsidRDefault="00542FF2" w:rsidP="00D5726A">
      <w:pPr>
        <w:pStyle w:val="NormalBodyText"/>
        <w:rPr>
          <w:rFonts w:ascii="Sylfaen" w:hAnsi="Sylfaen"/>
          <w:sz w:val="22"/>
        </w:rPr>
      </w:pPr>
      <w:r w:rsidRPr="00805936">
        <w:rPr>
          <w:rFonts w:ascii="Sylfaen" w:hAnsi="Sylfaen"/>
          <w:sz w:val="22"/>
        </w:rPr>
        <w:t>Angular</w:t>
      </w:r>
    </w:p>
    <w:p w:rsidR="00805936" w:rsidRPr="00D5726A" w:rsidRDefault="00805936" w:rsidP="00805936">
      <w:pPr>
        <w:pStyle w:val="NormalBodyText"/>
        <w:rPr>
          <w:rFonts w:ascii="Sylfaen" w:hAnsi="Sylfaen"/>
          <w:sz w:val="22"/>
          <w:lang w:val="ka-GE"/>
        </w:rPr>
      </w:pPr>
      <w:r>
        <w:rPr>
          <w:rFonts w:ascii="Sylfaen" w:hAnsi="Sylfaen"/>
          <w:sz w:val="22"/>
          <w:lang w:val="ka-GE"/>
        </w:rPr>
        <w:t>HTML</w:t>
      </w:r>
      <w:r w:rsidRPr="00D5726A">
        <w:rPr>
          <w:rFonts w:ascii="Sylfaen" w:hAnsi="Sylfaen"/>
          <w:sz w:val="22"/>
          <w:lang w:val="ka-GE"/>
        </w:rPr>
        <w:t>5</w:t>
      </w:r>
    </w:p>
    <w:p w:rsidR="00805936" w:rsidRPr="00805936" w:rsidRDefault="00805936" w:rsidP="00805936">
      <w:pPr>
        <w:pStyle w:val="NormalBodyText"/>
        <w:rPr>
          <w:rFonts w:ascii="Sylfaen" w:hAnsi="Sylfaen"/>
          <w:sz w:val="22"/>
        </w:rPr>
      </w:pPr>
      <w:r>
        <w:rPr>
          <w:rFonts w:ascii="Sylfaen" w:hAnsi="Sylfaen"/>
          <w:sz w:val="22"/>
          <w:lang w:val="ka-GE"/>
        </w:rPr>
        <w:t>CSS</w:t>
      </w:r>
      <w:r w:rsidRPr="00D5726A">
        <w:rPr>
          <w:rFonts w:ascii="Sylfaen" w:hAnsi="Sylfaen"/>
          <w:sz w:val="22"/>
          <w:lang w:val="ka-GE"/>
        </w:rPr>
        <w:t>3</w:t>
      </w:r>
      <w:r>
        <w:rPr>
          <w:rFonts w:ascii="Sylfaen" w:hAnsi="Sylfaen"/>
          <w:sz w:val="22"/>
        </w:rPr>
        <w:t xml:space="preserve"> (SASS / LESS)</w:t>
      </w:r>
      <w:bookmarkStart w:id="0" w:name="_GoBack"/>
      <w:bookmarkEnd w:id="0"/>
    </w:p>
    <w:p w:rsidR="00B26E64" w:rsidRDefault="009770CC" w:rsidP="005F760C">
      <w:pPr>
        <w:pStyle w:val="NormalBodyText"/>
        <w:rPr>
          <w:rFonts w:ascii="Sylfaen" w:hAnsi="Sylfaen"/>
          <w:sz w:val="22"/>
          <w:lang w:val="ka-GE"/>
        </w:rPr>
      </w:pPr>
      <w:r w:rsidRPr="009E2BC4">
        <w:rPr>
          <w:rFonts w:ascii="Sylfaen" w:hAnsi="Sylfaen"/>
          <w:sz w:val="22"/>
          <w:lang w:val="ka-GE"/>
        </w:rPr>
        <w:t>C</w:t>
      </w:r>
      <w:r w:rsidR="005F760C" w:rsidRPr="00D5726A">
        <w:rPr>
          <w:rFonts w:ascii="Sylfaen" w:hAnsi="Sylfaen"/>
          <w:sz w:val="22"/>
          <w:lang w:val="ka-GE"/>
        </w:rPr>
        <w:t>++</w:t>
      </w:r>
      <w:r w:rsidR="005B737E" w:rsidRPr="009E2BC4">
        <w:rPr>
          <w:rFonts w:ascii="Sylfaen" w:hAnsi="Sylfaen"/>
          <w:sz w:val="22"/>
          <w:lang w:val="ka-GE"/>
        </w:rPr>
        <w:t xml:space="preserve"> (</w:t>
      </w:r>
      <w:r w:rsidR="005B737E" w:rsidRPr="00EF339B">
        <w:rPr>
          <w:rFonts w:ascii="Sylfaen" w:hAnsi="Sylfaen"/>
          <w:sz w:val="22"/>
          <w:lang w:val="ka-GE"/>
        </w:rPr>
        <w:t>საბაზისო ცოდნა</w:t>
      </w:r>
      <w:r w:rsidR="005B737E" w:rsidRPr="009E2BC4">
        <w:rPr>
          <w:rFonts w:ascii="Sylfaen" w:hAnsi="Sylfaen"/>
          <w:sz w:val="22"/>
          <w:lang w:val="ka-GE"/>
        </w:rPr>
        <w:t>)</w:t>
      </w:r>
    </w:p>
    <w:p w:rsidR="00AF5432" w:rsidRPr="009E2BC4" w:rsidRDefault="005F760C" w:rsidP="00D5726A">
      <w:pPr>
        <w:pStyle w:val="NormalBodyText"/>
        <w:rPr>
          <w:rFonts w:ascii="Sylfaen" w:hAnsi="Sylfaen"/>
          <w:sz w:val="22"/>
          <w:lang w:val="ka-GE"/>
        </w:rPr>
      </w:pPr>
      <w:r w:rsidRPr="009E2BC4">
        <w:rPr>
          <w:rFonts w:ascii="Sylfaen" w:hAnsi="Sylfaen"/>
          <w:sz w:val="22"/>
          <w:lang w:val="ka-GE"/>
        </w:rPr>
        <w:t>Java</w:t>
      </w:r>
      <w:r w:rsidRPr="005F760C">
        <w:rPr>
          <w:rFonts w:ascii="Sylfaen" w:hAnsi="Sylfaen"/>
          <w:sz w:val="22"/>
          <w:lang w:val="ka-GE"/>
        </w:rPr>
        <w:t xml:space="preserve"> </w:t>
      </w:r>
      <w:r w:rsidRPr="009E2BC4">
        <w:rPr>
          <w:rFonts w:ascii="Sylfaen" w:hAnsi="Sylfaen"/>
          <w:sz w:val="22"/>
          <w:lang w:val="ka-GE"/>
        </w:rPr>
        <w:t>(</w:t>
      </w:r>
      <w:r w:rsidRPr="00EF339B">
        <w:rPr>
          <w:rFonts w:ascii="Sylfaen" w:hAnsi="Sylfaen"/>
          <w:sz w:val="22"/>
          <w:lang w:val="ka-GE"/>
        </w:rPr>
        <w:t>საბაზისო ცოდნა</w:t>
      </w:r>
      <w:r w:rsidRPr="009E2BC4">
        <w:rPr>
          <w:rFonts w:ascii="Sylfaen" w:hAnsi="Sylfaen"/>
          <w:sz w:val="22"/>
          <w:lang w:val="ka-GE"/>
        </w:rPr>
        <w:t>)</w:t>
      </w:r>
    </w:p>
    <w:p w:rsidR="007C16A4" w:rsidRPr="00EF339B" w:rsidRDefault="00805936" w:rsidP="007C16A4">
      <w:pPr>
        <w:pStyle w:val="SectionHeading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მონაცემთა ბაზები</w:t>
      </w:r>
    </w:p>
    <w:p w:rsidR="00DB3AD5" w:rsidRDefault="00620B49" w:rsidP="00DB3AD5">
      <w:pPr>
        <w:pStyle w:val="NormalBodyText"/>
        <w:rPr>
          <w:rFonts w:ascii="Sylfaen" w:hAnsi="Sylfaen"/>
          <w:sz w:val="22"/>
          <w:lang w:val="ka-GE"/>
        </w:rPr>
      </w:pPr>
      <w:r w:rsidRPr="005F760C">
        <w:rPr>
          <w:rFonts w:ascii="Sylfaen" w:hAnsi="Sylfaen"/>
          <w:sz w:val="22"/>
          <w:lang w:val="ka-GE"/>
        </w:rPr>
        <w:t>Microsoft SQL</w:t>
      </w:r>
    </w:p>
    <w:p w:rsidR="00DB3AD5" w:rsidRPr="00DB3AD5" w:rsidRDefault="00DB3AD5" w:rsidP="00DB3AD5">
      <w:pPr>
        <w:pStyle w:val="NormalBodyText"/>
        <w:rPr>
          <w:rFonts w:ascii="Lato" w:hAnsi="Lato"/>
          <w:color w:val="FFFFFF"/>
          <w:shd w:val="clear" w:color="auto" w:fill="128F76"/>
          <w:lang w:val="it-IT"/>
        </w:rPr>
      </w:pPr>
      <w:r>
        <w:rPr>
          <w:rFonts w:ascii="Sylfaen" w:hAnsi="Sylfaen"/>
          <w:sz w:val="22"/>
          <w:lang w:val="it-IT"/>
        </w:rPr>
        <w:t>MongoDB</w:t>
      </w:r>
    </w:p>
    <w:p w:rsidR="009770CC" w:rsidRPr="00EF339B" w:rsidRDefault="000C7F89" w:rsidP="009770CC">
      <w:pPr>
        <w:pStyle w:val="SectionHeading"/>
        <w:rPr>
          <w:rFonts w:ascii="Sylfaen" w:hAnsi="Sylfaen"/>
          <w:sz w:val="28"/>
          <w:szCs w:val="28"/>
          <w:lang w:val="ka-GE"/>
        </w:rPr>
      </w:pPr>
      <w:r w:rsidRPr="00EF339B">
        <w:rPr>
          <w:rFonts w:ascii="Sylfaen" w:hAnsi="Sylfaen"/>
          <w:sz w:val="28"/>
          <w:szCs w:val="28"/>
          <w:lang w:val="ka-GE"/>
        </w:rPr>
        <w:t>პერსონალური უნარები</w:t>
      </w:r>
    </w:p>
    <w:p w:rsidR="00270BAD" w:rsidRPr="00EF339B" w:rsidRDefault="000C7F89" w:rsidP="00DA3C22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შრომისმოყვარე</w:t>
      </w:r>
    </w:p>
    <w:p w:rsidR="00270BAD" w:rsidRPr="00EF339B" w:rsidRDefault="000C7F89" w:rsidP="00DA3C22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მიზანდასახული</w:t>
      </w:r>
    </w:p>
    <w:p w:rsidR="00270BAD" w:rsidRPr="00EF339B" w:rsidRDefault="000C7F89" w:rsidP="00DA3C22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კომუნიკაბელური</w:t>
      </w:r>
    </w:p>
    <w:p w:rsidR="000C7F89" w:rsidRPr="00EF339B" w:rsidRDefault="000C7F89" w:rsidP="00DA3C22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ენერგიული</w:t>
      </w:r>
    </w:p>
    <w:p w:rsidR="00710318" w:rsidRDefault="00447B4D" w:rsidP="00DA3C22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საქმეს ვუდგები დიდი პასუხისმგებლობით და მარტივად ვითვისებ ნებისმიერ სიახლეს</w:t>
      </w:r>
    </w:p>
    <w:p w:rsidR="002518F5" w:rsidRDefault="002518F5" w:rsidP="00367137">
      <w:pPr>
        <w:pStyle w:val="NormalBodyText"/>
        <w:ind w:left="0"/>
        <w:rPr>
          <w:rFonts w:ascii="Sylfaen" w:hAnsi="Sylfaen"/>
          <w:sz w:val="22"/>
          <w:lang w:val="ka-GE"/>
        </w:rPr>
      </w:pPr>
    </w:p>
    <w:p w:rsidR="00645301" w:rsidRPr="00EF339B" w:rsidRDefault="000C7F89">
      <w:pPr>
        <w:pStyle w:val="SectionHeading"/>
        <w:rPr>
          <w:rFonts w:ascii="Sylfaen" w:hAnsi="Sylfaen"/>
          <w:sz w:val="28"/>
          <w:szCs w:val="28"/>
          <w:lang w:val="ka-GE"/>
        </w:rPr>
      </w:pPr>
      <w:r w:rsidRPr="00EF339B">
        <w:rPr>
          <w:rFonts w:ascii="Sylfaen" w:hAnsi="Sylfaen"/>
          <w:sz w:val="28"/>
          <w:szCs w:val="28"/>
          <w:lang w:val="ka-GE"/>
        </w:rPr>
        <w:lastRenderedPageBreak/>
        <w:t>სასაუბრო ენები</w:t>
      </w:r>
    </w:p>
    <w:p w:rsidR="00066875" w:rsidRPr="00EF339B" w:rsidRDefault="000C7F89" w:rsidP="00066875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ქართული</w:t>
      </w:r>
      <w:r w:rsidR="00066875" w:rsidRPr="005F760C">
        <w:rPr>
          <w:rFonts w:ascii="Sylfaen" w:hAnsi="Sylfaen"/>
          <w:sz w:val="22"/>
          <w:lang w:val="ka-GE"/>
        </w:rPr>
        <w:t xml:space="preserve">   </w:t>
      </w:r>
      <w:r w:rsidR="00066875" w:rsidRPr="005F760C">
        <w:rPr>
          <w:rFonts w:ascii="Times New Roman" w:hAnsi="Times New Roman" w:cs="Times New Roman"/>
          <w:sz w:val="22"/>
          <w:lang w:val="ka-GE"/>
        </w:rPr>
        <w:t>̶</w:t>
      </w:r>
      <w:r w:rsidR="00066875" w:rsidRPr="005F760C">
        <w:rPr>
          <w:rFonts w:ascii="Sylfaen" w:hAnsi="Sylfaen"/>
          <w:sz w:val="22"/>
          <w:lang w:val="ka-GE"/>
        </w:rPr>
        <w:t xml:space="preserve">   </w:t>
      </w:r>
      <w:r w:rsidRPr="00EF339B">
        <w:rPr>
          <w:rFonts w:ascii="Sylfaen" w:hAnsi="Sylfaen"/>
          <w:sz w:val="22"/>
          <w:lang w:val="ka-GE"/>
        </w:rPr>
        <w:t>მშობლიური</w:t>
      </w:r>
    </w:p>
    <w:p w:rsidR="00066875" w:rsidRPr="00EF339B" w:rsidRDefault="000C7F89" w:rsidP="00066875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ინგლისური</w:t>
      </w:r>
      <w:r w:rsidR="00066875" w:rsidRPr="005F760C">
        <w:rPr>
          <w:rFonts w:ascii="Sylfaen" w:hAnsi="Sylfaen"/>
          <w:sz w:val="22"/>
          <w:lang w:val="ka-GE"/>
        </w:rPr>
        <w:t xml:space="preserve">   </w:t>
      </w:r>
      <w:r w:rsidR="00066875" w:rsidRPr="005F760C">
        <w:rPr>
          <w:rFonts w:ascii="Times New Roman" w:hAnsi="Times New Roman" w:cs="Times New Roman"/>
          <w:sz w:val="22"/>
          <w:lang w:val="ka-GE"/>
        </w:rPr>
        <w:t>̶</w:t>
      </w:r>
      <w:r w:rsidR="00066875" w:rsidRPr="005F760C">
        <w:rPr>
          <w:rFonts w:ascii="Sylfaen" w:hAnsi="Sylfaen"/>
          <w:sz w:val="22"/>
          <w:lang w:val="ka-GE"/>
        </w:rPr>
        <w:t xml:space="preserve">   </w:t>
      </w:r>
      <w:r w:rsidRPr="00EF339B">
        <w:rPr>
          <w:rFonts w:ascii="Sylfaen" w:hAnsi="Sylfaen"/>
          <w:sz w:val="22"/>
          <w:lang w:val="ka-GE"/>
        </w:rPr>
        <w:t>ძალიან კარგად</w:t>
      </w:r>
    </w:p>
    <w:p w:rsidR="00645301" w:rsidRPr="00EF339B" w:rsidRDefault="000C7F89" w:rsidP="00066875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2"/>
          <w:lang w:val="ka-GE"/>
        </w:rPr>
        <w:t>რუსული</w:t>
      </w:r>
      <w:r w:rsidR="00514288" w:rsidRPr="005F760C">
        <w:rPr>
          <w:rFonts w:ascii="Sylfaen" w:hAnsi="Sylfaen"/>
          <w:sz w:val="22"/>
          <w:lang w:val="ka-GE"/>
        </w:rPr>
        <w:t xml:space="preserve">   </w:t>
      </w:r>
      <w:r w:rsidR="00514288" w:rsidRPr="005F760C">
        <w:rPr>
          <w:rFonts w:ascii="Times New Roman" w:hAnsi="Times New Roman" w:cs="Times New Roman"/>
          <w:sz w:val="22"/>
          <w:lang w:val="ka-GE"/>
        </w:rPr>
        <w:t>̶</w:t>
      </w:r>
      <w:r w:rsidR="00514288" w:rsidRPr="005F760C">
        <w:rPr>
          <w:rFonts w:ascii="Sylfaen" w:hAnsi="Sylfaen"/>
          <w:sz w:val="22"/>
          <w:lang w:val="ka-GE"/>
        </w:rPr>
        <w:t xml:space="preserve">   </w:t>
      </w:r>
      <w:r w:rsidRPr="00EF339B">
        <w:rPr>
          <w:rFonts w:ascii="Sylfaen" w:hAnsi="Sylfaen"/>
          <w:sz w:val="22"/>
          <w:lang w:val="ka-GE"/>
        </w:rPr>
        <w:t>კარგად</w:t>
      </w:r>
    </w:p>
    <w:p w:rsidR="009C0671" w:rsidRPr="005F760C" w:rsidRDefault="00B6186F" w:rsidP="009C0671">
      <w:pPr>
        <w:pStyle w:val="SectionHeading"/>
        <w:rPr>
          <w:rFonts w:ascii="Sylfaen" w:hAnsi="Sylfaen"/>
          <w:sz w:val="28"/>
          <w:szCs w:val="28"/>
          <w:lang w:val="ka-GE"/>
        </w:rPr>
      </w:pPr>
      <w:r w:rsidRPr="00B6186F">
        <w:rPr>
          <w:rFonts w:ascii="Sylfaen" w:hAnsi="Sylfaen"/>
          <w:sz w:val="28"/>
          <w:szCs w:val="28"/>
          <w:lang w:val="ka-GE"/>
        </w:rPr>
        <w:t>ჰობი</w:t>
      </w:r>
    </w:p>
    <w:p w:rsidR="003F64F5" w:rsidRPr="00EF339B" w:rsidRDefault="00447B4D" w:rsidP="009C0671">
      <w:pPr>
        <w:pStyle w:val="NormalBodyText"/>
        <w:rPr>
          <w:rFonts w:ascii="Sylfaen" w:hAnsi="Sylfaen"/>
          <w:sz w:val="24"/>
          <w:szCs w:val="24"/>
          <w:lang w:val="ka-GE"/>
        </w:rPr>
      </w:pPr>
      <w:r w:rsidRPr="00EF339B">
        <w:rPr>
          <w:rFonts w:ascii="Sylfaen" w:hAnsi="Sylfaen"/>
          <w:sz w:val="24"/>
          <w:szCs w:val="24"/>
          <w:lang w:val="ka-GE"/>
        </w:rPr>
        <w:t>კოდების წერა (</w:t>
      </w:r>
      <w:r w:rsidRPr="005F760C">
        <w:rPr>
          <w:rFonts w:ascii="Sylfaen" w:hAnsi="Sylfaen"/>
          <w:sz w:val="24"/>
          <w:szCs w:val="24"/>
          <w:lang w:val="ka-GE"/>
        </w:rPr>
        <w:t>Coding</w:t>
      </w:r>
      <w:r w:rsidRPr="00EF339B">
        <w:rPr>
          <w:rFonts w:ascii="Sylfaen" w:hAnsi="Sylfaen"/>
          <w:sz w:val="24"/>
          <w:szCs w:val="24"/>
          <w:lang w:val="ka-GE"/>
        </w:rPr>
        <w:t>)</w:t>
      </w:r>
    </w:p>
    <w:p w:rsidR="00447B4D" w:rsidRDefault="00447B4D" w:rsidP="0073441E">
      <w:pPr>
        <w:pStyle w:val="NormalBodyText"/>
        <w:rPr>
          <w:rFonts w:ascii="Sylfaen" w:hAnsi="Sylfaen"/>
          <w:sz w:val="24"/>
          <w:szCs w:val="24"/>
          <w:lang w:val="ka-GE"/>
        </w:rPr>
      </w:pPr>
      <w:r w:rsidRPr="00EF339B">
        <w:rPr>
          <w:rFonts w:ascii="Sylfaen" w:hAnsi="Sylfaen"/>
          <w:sz w:val="24"/>
          <w:szCs w:val="24"/>
          <w:lang w:val="ka-GE"/>
        </w:rPr>
        <w:t>სიახლეების მოძიება</w:t>
      </w:r>
    </w:p>
    <w:p w:rsidR="00B16E71" w:rsidRPr="00EF339B" w:rsidRDefault="00B16E71" w:rsidP="0073441E">
      <w:pPr>
        <w:pStyle w:val="NormalBodyText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მოგზაურობა</w:t>
      </w:r>
    </w:p>
    <w:p w:rsidR="009C0671" w:rsidRPr="005F760C" w:rsidRDefault="00447B4D" w:rsidP="009C0671">
      <w:pPr>
        <w:pStyle w:val="NormalBodyText"/>
        <w:rPr>
          <w:rFonts w:ascii="Sylfaen" w:hAnsi="Sylfaen"/>
          <w:sz w:val="22"/>
          <w:lang w:val="ka-GE"/>
        </w:rPr>
      </w:pPr>
      <w:r w:rsidRPr="00EF339B">
        <w:rPr>
          <w:rFonts w:ascii="Sylfaen" w:hAnsi="Sylfaen"/>
          <w:sz w:val="24"/>
          <w:szCs w:val="24"/>
          <w:lang w:val="ka-GE"/>
        </w:rPr>
        <w:t>კინოს ყურება</w:t>
      </w:r>
    </w:p>
    <w:sectPr w:rsidR="009C0671" w:rsidRPr="005F760C">
      <w:headerReference w:type="default" r:id="rId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82" w:rsidRDefault="00AE7182">
      <w:pPr>
        <w:spacing w:line="240" w:lineRule="auto"/>
      </w:pPr>
      <w:r>
        <w:separator/>
      </w:r>
    </w:p>
  </w:endnote>
  <w:endnote w:type="continuationSeparator" w:id="0">
    <w:p w:rsidR="00AE7182" w:rsidRDefault="00AE7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82" w:rsidRDefault="00AE7182">
      <w:pPr>
        <w:spacing w:line="240" w:lineRule="auto"/>
      </w:pPr>
      <w:r>
        <w:separator/>
      </w:r>
    </w:p>
  </w:footnote>
  <w:footnote w:type="continuationSeparator" w:id="0">
    <w:p w:rsidR="00AE7182" w:rsidRDefault="00AE7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301" w:rsidRDefault="00AE7182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F5432">
          <w:rPr>
            <w:rFonts w:ascii="Sylfaen" w:hAnsi="Sylfaen" w:cs="Sylfaen"/>
          </w:rPr>
          <w:t>თორნიკე</w:t>
        </w:r>
        <w:r w:rsidR="00AF5432">
          <w:t xml:space="preserve"> </w:t>
        </w:r>
        <w:r w:rsidR="00AF5432">
          <w:rPr>
            <w:rFonts w:ascii="Sylfaen" w:hAnsi="Sylfaen" w:cs="Sylfaen"/>
          </w:rPr>
          <w:t>კარიაული</w:t>
        </w:r>
      </w:sdtContent>
    </w:sdt>
    <w:r w:rsidR="004418F5">
      <w:tab/>
      <w:t xml:space="preserve">Page </w:t>
    </w:r>
    <w:r w:rsidR="004418F5">
      <w:fldChar w:fldCharType="begin"/>
    </w:r>
    <w:r w:rsidR="004418F5">
      <w:instrText xml:space="preserve"> PAGE   \* MERGEFORMAT </w:instrText>
    </w:r>
    <w:r w:rsidR="004418F5">
      <w:fldChar w:fldCharType="separate"/>
    </w:r>
    <w:r w:rsidR="00805936">
      <w:rPr>
        <w:noProof/>
      </w:rPr>
      <w:t>2</w:t>
    </w:r>
    <w:r w:rsidR="004418F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DB6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35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7825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E83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C7333B"/>
    <w:multiLevelType w:val="hybridMultilevel"/>
    <w:tmpl w:val="06A66B6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D670A06"/>
    <w:multiLevelType w:val="hybridMultilevel"/>
    <w:tmpl w:val="6DBC540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FF33E1A"/>
    <w:multiLevelType w:val="hybridMultilevel"/>
    <w:tmpl w:val="4004466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66"/>
    <w:rsid w:val="000575C9"/>
    <w:rsid w:val="00066875"/>
    <w:rsid w:val="000A013A"/>
    <w:rsid w:val="000C7F89"/>
    <w:rsid w:val="000E2B29"/>
    <w:rsid w:val="000E6E66"/>
    <w:rsid w:val="000E7C6A"/>
    <w:rsid w:val="0018294D"/>
    <w:rsid w:val="001C5A71"/>
    <w:rsid w:val="001E7A0D"/>
    <w:rsid w:val="00215BAF"/>
    <w:rsid w:val="002222C6"/>
    <w:rsid w:val="002518F5"/>
    <w:rsid w:val="00270BAD"/>
    <w:rsid w:val="00273500"/>
    <w:rsid w:val="0030184C"/>
    <w:rsid w:val="0033173F"/>
    <w:rsid w:val="00367137"/>
    <w:rsid w:val="00393B57"/>
    <w:rsid w:val="003F0208"/>
    <w:rsid w:val="003F64F5"/>
    <w:rsid w:val="00412482"/>
    <w:rsid w:val="004418F5"/>
    <w:rsid w:val="00447B4D"/>
    <w:rsid w:val="00476F86"/>
    <w:rsid w:val="00492BCE"/>
    <w:rsid w:val="0050640C"/>
    <w:rsid w:val="00514288"/>
    <w:rsid w:val="00542FF2"/>
    <w:rsid w:val="00551A49"/>
    <w:rsid w:val="005B737E"/>
    <w:rsid w:val="005F760C"/>
    <w:rsid w:val="006005AE"/>
    <w:rsid w:val="00620B49"/>
    <w:rsid w:val="00623038"/>
    <w:rsid w:val="00627440"/>
    <w:rsid w:val="00635545"/>
    <w:rsid w:val="00645301"/>
    <w:rsid w:val="00653FDE"/>
    <w:rsid w:val="00710318"/>
    <w:rsid w:val="007258F6"/>
    <w:rsid w:val="0073441E"/>
    <w:rsid w:val="00753FC5"/>
    <w:rsid w:val="007734F8"/>
    <w:rsid w:val="007C0E54"/>
    <w:rsid w:val="007C16A4"/>
    <w:rsid w:val="007F529C"/>
    <w:rsid w:val="00805936"/>
    <w:rsid w:val="00817C0E"/>
    <w:rsid w:val="008F0D7E"/>
    <w:rsid w:val="009770CC"/>
    <w:rsid w:val="009C0671"/>
    <w:rsid w:val="009E2BC4"/>
    <w:rsid w:val="00AE7182"/>
    <w:rsid w:val="00AF5432"/>
    <w:rsid w:val="00B16E71"/>
    <w:rsid w:val="00B26E64"/>
    <w:rsid w:val="00B31951"/>
    <w:rsid w:val="00B474BB"/>
    <w:rsid w:val="00B6186F"/>
    <w:rsid w:val="00BC41D3"/>
    <w:rsid w:val="00C15AFD"/>
    <w:rsid w:val="00C3773C"/>
    <w:rsid w:val="00D00DEA"/>
    <w:rsid w:val="00D5726A"/>
    <w:rsid w:val="00D57C4A"/>
    <w:rsid w:val="00DA3C22"/>
    <w:rsid w:val="00DB3AD5"/>
    <w:rsid w:val="00E00E9D"/>
    <w:rsid w:val="00ED3B04"/>
    <w:rsid w:val="00EF339B"/>
    <w:rsid w:val="00F1366C"/>
    <w:rsid w:val="00F56E8F"/>
    <w:rsid w:val="00F80038"/>
    <w:rsid w:val="00FD16E7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B7F7347-6871-47ED-8BD3-57FC92DD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nike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B658DB6A8C47C99624AC4350AA1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350C-BCBC-4299-ABEC-664CD7C998E8}"/>
      </w:docPartPr>
      <w:docPartBody>
        <w:p w:rsidR="00BC3C22" w:rsidRDefault="001658DE">
          <w:pPr>
            <w:pStyle w:val="6DB658DB6A8C47C99624AC4350AA134B"/>
          </w:pPr>
          <w:r>
            <w:t>[Pick the Year]</w:t>
          </w:r>
        </w:p>
      </w:docPartBody>
    </w:docPart>
    <w:docPart>
      <w:docPartPr>
        <w:name w:val="80208212074842E6B6BC32D52742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526F-D71F-4DF3-9298-E11433C8C000}"/>
      </w:docPartPr>
      <w:docPartBody>
        <w:p w:rsidR="00E62E8E" w:rsidRDefault="006D732F" w:rsidP="006D732F">
          <w:pPr>
            <w:pStyle w:val="80208212074842E6B6BC32D52742A7D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D6"/>
    <w:rsid w:val="001658DE"/>
    <w:rsid w:val="001A22D5"/>
    <w:rsid w:val="00293EBD"/>
    <w:rsid w:val="00383267"/>
    <w:rsid w:val="004A6CB2"/>
    <w:rsid w:val="0057028B"/>
    <w:rsid w:val="006023AF"/>
    <w:rsid w:val="00655939"/>
    <w:rsid w:val="0067524B"/>
    <w:rsid w:val="006C7850"/>
    <w:rsid w:val="006D3DB9"/>
    <w:rsid w:val="006D59AB"/>
    <w:rsid w:val="006D732F"/>
    <w:rsid w:val="00760CD7"/>
    <w:rsid w:val="00797D4A"/>
    <w:rsid w:val="007E0F68"/>
    <w:rsid w:val="007E11B1"/>
    <w:rsid w:val="00847220"/>
    <w:rsid w:val="00A07667"/>
    <w:rsid w:val="00A413FB"/>
    <w:rsid w:val="00AA10E2"/>
    <w:rsid w:val="00BC3C22"/>
    <w:rsid w:val="00C32BD6"/>
    <w:rsid w:val="00DA10B8"/>
    <w:rsid w:val="00DF037B"/>
    <w:rsid w:val="00E212D3"/>
    <w:rsid w:val="00E62E8E"/>
    <w:rsid w:val="00F9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E30309F72475AB8A33F9D0BE26E7E">
    <w:name w:val="A93E30309F72475AB8A33F9D0BE26E7E"/>
  </w:style>
  <w:style w:type="paragraph" w:customStyle="1" w:styleId="EA7364AF598041D0B0C3EB559ABC72B1">
    <w:name w:val="EA7364AF598041D0B0C3EB559ABC72B1"/>
  </w:style>
  <w:style w:type="paragraph" w:customStyle="1" w:styleId="15D7705EB1884DA5A66A8B7549092BD3">
    <w:name w:val="15D7705EB1884DA5A66A8B7549092BD3"/>
  </w:style>
  <w:style w:type="paragraph" w:customStyle="1" w:styleId="2171C55A25884634B63D899276D785FE">
    <w:name w:val="2171C55A25884634B63D899276D785FE"/>
  </w:style>
  <w:style w:type="paragraph" w:customStyle="1" w:styleId="F09AA76D5C8A4139AB409E64F9729F31">
    <w:name w:val="F09AA76D5C8A4139AB409E64F9729F31"/>
  </w:style>
  <w:style w:type="paragraph" w:customStyle="1" w:styleId="26A134E4A1C44A43B8B433F12B2050F5">
    <w:name w:val="26A134E4A1C44A43B8B433F12B2050F5"/>
  </w:style>
  <w:style w:type="paragraph" w:customStyle="1" w:styleId="5AE28C108F7B423586F2ACDDD286096D">
    <w:name w:val="5AE28C108F7B423586F2ACDDD286096D"/>
  </w:style>
  <w:style w:type="paragraph" w:customStyle="1" w:styleId="0B5180F440A84B71B266B6CBD655D0B3">
    <w:name w:val="0B5180F440A84B71B266B6CBD655D0B3"/>
  </w:style>
  <w:style w:type="paragraph" w:customStyle="1" w:styleId="9665B871AE6F4C1ABA6BF44348D94004">
    <w:name w:val="9665B871AE6F4C1ABA6BF44348D94004"/>
  </w:style>
  <w:style w:type="paragraph" w:customStyle="1" w:styleId="37FE03E8BD7340BC80E3DBA81E81B4C9">
    <w:name w:val="37FE03E8BD7340BC80E3DBA81E81B4C9"/>
  </w:style>
  <w:style w:type="paragraph" w:customStyle="1" w:styleId="A98208F74044427EAC34E24F62A908F8">
    <w:name w:val="A98208F74044427EAC34E24F62A908F8"/>
  </w:style>
  <w:style w:type="paragraph" w:customStyle="1" w:styleId="FC4D1F48F0D14D98A4F5BCA63C39FD25">
    <w:name w:val="FC4D1F48F0D14D98A4F5BCA63C39FD25"/>
  </w:style>
  <w:style w:type="paragraph" w:customStyle="1" w:styleId="6DB658DB6A8C47C99624AC4350AA134B">
    <w:name w:val="6DB658DB6A8C47C99624AC4350AA134B"/>
  </w:style>
  <w:style w:type="paragraph" w:customStyle="1" w:styleId="B967E6045BDA40128160D74BDC966CCF">
    <w:name w:val="B967E6045BDA40128160D74BDC966CCF"/>
  </w:style>
  <w:style w:type="paragraph" w:customStyle="1" w:styleId="B57010375A6649CF8C75DE051A76984D">
    <w:name w:val="B57010375A6649CF8C75DE051A76984D"/>
  </w:style>
  <w:style w:type="paragraph" w:customStyle="1" w:styleId="79D9AC2C3D0A4B949745A7873C7A91AD">
    <w:name w:val="79D9AC2C3D0A4B949745A7873C7A91AD"/>
  </w:style>
  <w:style w:type="paragraph" w:customStyle="1" w:styleId="FBC40C06A9EC49749159EF8AA61471D2">
    <w:name w:val="FBC40C06A9EC49749159EF8AA61471D2"/>
  </w:style>
  <w:style w:type="paragraph" w:customStyle="1" w:styleId="B2F970F2364C4653A488603235424DA9">
    <w:name w:val="B2F970F2364C4653A488603235424DA9"/>
  </w:style>
  <w:style w:type="paragraph" w:customStyle="1" w:styleId="CC2E66D208864EF1B21904AEBA195996">
    <w:name w:val="CC2E66D208864EF1B21904AEBA195996"/>
  </w:style>
  <w:style w:type="paragraph" w:customStyle="1" w:styleId="F27DA9710D2740EC97E5197F0B8F09A2">
    <w:name w:val="F27DA9710D2740EC97E5197F0B8F09A2"/>
  </w:style>
  <w:style w:type="paragraph" w:customStyle="1" w:styleId="2C0075FAE1EC4D1AB13BD75984AAD8D3">
    <w:name w:val="2C0075FAE1EC4D1AB13BD75984AAD8D3"/>
  </w:style>
  <w:style w:type="paragraph" w:customStyle="1" w:styleId="AF56D997AA254F9E9081032F39A41BF2">
    <w:name w:val="AF56D997AA254F9E9081032F39A41BF2"/>
  </w:style>
  <w:style w:type="paragraph" w:customStyle="1" w:styleId="7C6ECDC8FDA245AAACE30AFD36F53BF3">
    <w:name w:val="7C6ECDC8FDA245AAACE30AFD36F53BF3"/>
  </w:style>
  <w:style w:type="paragraph" w:customStyle="1" w:styleId="E9FAAC39F93E491DBB9EFAB709C52FA1">
    <w:name w:val="E9FAAC39F93E491DBB9EFAB709C52FA1"/>
  </w:style>
  <w:style w:type="paragraph" w:customStyle="1" w:styleId="0C08A59BCF244D7896240717BFE0A109">
    <w:name w:val="0C08A59BCF244D7896240717BFE0A109"/>
  </w:style>
  <w:style w:type="paragraph" w:customStyle="1" w:styleId="E74E0F64668C4EFBBB45C52E8D008B26">
    <w:name w:val="E74E0F64668C4EFBBB45C52E8D008B26"/>
  </w:style>
  <w:style w:type="paragraph" w:customStyle="1" w:styleId="7C3BEFAE3CA544EDA4BED8BD77AE93A2">
    <w:name w:val="7C3BEFAE3CA544EDA4BED8BD77AE93A2"/>
  </w:style>
  <w:style w:type="paragraph" w:customStyle="1" w:styleId="5459C35BE5FA41F587CD10FD6576210D">
    <w:name w:val="5459C35BE5FA41F587CD10FD6576210D"/>
  </w:style>
  <w:style w:type="paragraph" w:customStyle="1" w:styleId="E7B50D3E60514C06BE77EA42E4A962CF">
    <w:name w:val="E7B50D3E60514C06BE77EA42E4A962CF"/>
  </w:style>
  <w:style w:type="paragraph" w:customStyle="1" w:styleId="2C9E08F7AE2C4D3789F890686DF8249E">
    <w:name w:val="2C9E08F7AE2C4D3789F890686DF8249E"/>
  </w:style>
  <w:style w:type="paragraph" w:customStyle="1" w:styleId="D8BCD21F6C544C659AA02E648FFC2C66">
    <w:name w:val="D8BCD21F6C544C659AA02E648FFC2C66"/>
  </w:style>
  <w:style w:type="paragraph" w:customStyle="1" w:styleId="20A84B02735046A39161AA2811EEF8D7">
    <w:name w:val="20A84B02735046A39161AA2811EEF8D7"/>
  </w:style>
  <w:style w:type="paragraph" w:customStyle="1" w:styleId="94738A7D322349219096DD1C36CC0185">
    <w:name w:val="94738A7D322349219096DD1C36CC0185"/>
  </w:style>
  <w:style w:type="paragraph" w:customStyle="1" w:styleId="4D39517D565D4F6FB555A3B9EFE37E38">
    <w:name w:val="4D39517D565D4F6FB555A3B9EFE37E38"/>
  </w:style>
  <w:style w:type="paragraph" w:customStyle="1" w:styleId="4D865E65599B48A8B7713F203E908430">
    <w:name w:val="4D865E65599B48A8B7713F203E908430"/>
  </w:style>
  <w:style w:type="paragraph" w:customStyle="1" w:styleId="63856D5AE8284A72A3FF94D76602D2AC">
    <w:name w:val="63856D5AE8284A72A3FF94D76602D2AC"/>
  </w:style>
  <w:style w:type="paragraph" w:customStyle="1" w:styleId="52328392E7A047069B895B5C022CBDA5">
    <w:name w:val="52328392E7A047069B895B5C022CBDA5"/>
  </w:style>
  <w:style w:type="paragraph" w:customStyle="1" w:styleId="F588C4F18997426BA6B1ADDE6441CDA6">
    <w:name w:val="F588C4F18997426BA6B1ADDE6441CDA6"/>
  </w:style>
  <w:style w:type="paragraph" w:customStyle="1" w:styleId="D64F550144C44501916637D621FCC8BA">
    <w:name w:val="D64F550144C44501916637D621FCC8BA"/>
  </w:style>
  <w:style w:type="paragraph" w:customStyle="1" w:styleId="DF530126769849F99107B334A155E269">
    <w:name w:val="DF530126769849F99107B334A155E269"/>
  </w:style>
  <w:style w:type="paragraph" w:customStyle="1" w:styleId="4EC7E1BF99A94829A4EACA8B15F01203">
    <w:name w:val="4EC7E1BF99A94829A4EACA8B15F01203"/>
  </w:style>
  <w:style w:type="paragraph" w:customStyle="1" w:styleId="41351725E8D94EDF9C81482633F8BDE1">
    <w:name w:val="41351725E8D94EDF9C81482633F8BDE1"/>
  </w:style>
  <w:style w:type="paragraph" w:customStyle="1" w:styleId="81708AB14B1D428CAD7D156CC4AAF525">
    <w:name w:val="81708AB14B1D428CAD7D156CC4AAF525"/>
  </w:style>
  <w:style w:type="paragraph" w:customStyle="1" w:styleId="D4AE731347504E8896637A2C87592E30">
    <w:name w:val="D4AE731347504E8896637A2C87592E30"/>
  </w:style>
  <w:style w:type="paragraph" w:customStyle="1" w:styleId="BAFFC80DEBC046029F2BDDF6CD4ACD4F">
    <w:name w:val="BAFFC80DEBC046029F2BDDF6CD4ACD4F"/>
  </w:style>
  <w:style w:type="paragraph" w:customStyle="1" w:styleId="D4F7B68859B145EEAA98162CB62EA7EE">
    <w:name w:val="D4F7B68859B145EEAA98162CB62EA7EE"/>
  </w:style>
  <w:style w:type="paragraph" w:customStyle="1" w:styleId="4D825B250F60413DBD22709CA7F6AEF8">
    <w:name w:val="4D825B250F60413DBD22709CA7F6AEF8"/>
  </w:style>
  <w:style w:type="paragraph" w:customStyle="1" w:styleId="48BBC2B99C8D4293B9D31CAEEE3218C5">
    <w:name w:val="48BBC2B99C8D4293B9D31CAEEE3218C5"/>
  </w:style>
  <w:style w:type="paragraph" w:customStyle="1" w:styleId="7D164955C10A47F6963CF9A9BB1C039C">
    <w:name w:val="7D164955C10A47F6963CF9A9BB1C039C"/>
  </w:style>
  <w:style w:type="paragraph" w:customStyle="1" w:styleId="F25D464D542A474B8DFD7A3BC6682095">
    <w:name w:val="F25D464D542A474B8DFD7A3BC6682095"/>
  </w:style>
  <w:style w:type="paragraph" w:customStyle="1" w:styleId="C5A2EEC472964771A66B74FF02571D05">
    <w:name w:val="C5A2EEC472964771A66B74FF02571D05"/>
  </w:style>
  <w:style w:type="paragraph" w:customStyle="1" w:styleId="721743D2C24843038F8E4B89F4221A78">
    <w:name w:val="721743D2C24843038F8E4B89F4221A78"/>
  </w:style>
  <w:style w:type="paragraph" w:customStyle="1" w:styleId="01905DABAA554D3D8365849C0D0FC711">
    <w:name w:val="01905DABAA554D3D8365849C0D0FC711"/>
  </w:style>
  <w:style w:type="paragraph" w:customStyle="1" w:styleId="535D5978F755474FB86055BD98D30960">
    <w:name w:val="535D5978F755474FB86055BD98D30960"/>
  </w:style>
  <w:style w:type="paragraph" w:customStyle="1" w:styleId="146BACA989E14748BD6E3E8215A1EDFC">
    <w:name w:val="146BACA989E14748BD6E3E8215A1EDFC"/>
  </w:style>
  <w:style w:type="paragraph" w:customStyle="1" w:styleId="0D1C3282A951497FB5EAB6C4A1F2E7F4">
    <w:name w:val="0D1C3282A951497FB5EAB6C4A1F2E7F4"/>
  </w:style>
  <w:style w:type="paragraph" w:customStyle="1" w:styleId="F00CDA9A072242F9B2CA67C148ADE18E">
    <w:name w:val="F00CDA9A072242F9B2CA67C148ADE18E"/>
  </w:style>
  <w:style w:type="paragraph" w:customStyle="1" w:styleId="C0C3760E8217489C8043F8E27822CE74">
    <w:name w:val="C0C3760E8217489C8043F8E27822CE74"/>
  </w:style>
  <w:style w:type="paragraph" w:customStyle="1" w:styleId="B1ED5751416C455F859BE1C929AED7C6">
    <w:name w:val="B1ED5751416C455F859BE1C929AED7C6"/>
  </w:style>
  <w:style w:type="paragraph" w:customStyle="1" w:styleId="33AA48CE998A428CB6E5FE51A328D03E">
    <w:name w:val="33AA48CE998A428CB6E5FE51A328D03E"/>
  </w:style>
  <w:style w:type="paragraph" w:customStyle="1" w:styleId="D405D26E9D934EA5915AE553C6FE5339">
    <w:name w:val="D405D26E9D934EA5915AE553C6FE5339"/>
  </w:style>
  <w:style w:type="paragraph" w:customStyle="1" w:styleId="3DE499E05BCD487F9B2F0B0FB8078B99">
    <w:name w:val="3DE499E05BCD487F9B2F0B0FB8078B99"/>
  </w:style>
  <w:style w:type="paragraph" w:customStyle="1" w:styleId="D49E0B2CC82C486098913429AA91FEE0">
    <w:name w:val="D49E0B2CC82C486098913429AA91FEE0"/>
  </w:style>
  <w:style w:type="paragraph" w:customStyle="1" w:styleId="C047EC885EAC4C8EA69E9464324936D6">
    <w:name w:val="C047EC885EAC4C8EA69E9464324936D6"/>
  </w:style>
  <w:style w:type="paragraph" w:customStyle="1" w:styleId="CE900E23C51D496D870C9839CD517B0F">
    <w:name w:val="CE900E23C51D496D870C9839CD517B0F"/>
  </w:style>
  <w:style w:type="paragraph" w:customStyle="1" w:styleId="3BBE20704D1E4B76B725E1020F2AA76A">
    <w:name w:val="3BBE20704D1E4B76B725E1020F2AA76A"/>
  </w:style>
  <w:style w:type="paragraph" w:customStyle="1" w:styleId="46AFD15FB9D44A47B9855EAAEBA8103D">
    <w:name w:val="46AFD15FB9D44A47B9855EAAEBA8103D"/>
  </w:style>
  <w:style w:type="paragraph" w:customStyle="1" w:styleId="36468BC43AE34F7182C6BE59228F23D7">
    <w:name w:val="36468BC43AE34F7182C6BE59228F23D7"/>
  </w:style>
  <w:style w:type="paragraph" w:customStyle="1" w:styleId="A2567DFEC83E46B2A8CC7282052D7CDD">
    <w:name w:val="A2567DFEC83E46B2A8CC7282052D7CDD"/>
  </w:style>
  <w:style w:type="paragraph" w:customStyle="1" w:styleId="FD41E378B5A9447FB6B7EDB8E3FCBBE2">
    <w:name w:val="FD41E378B5A9447FB6B7EDB8E3FCBBE2"/>
  </w:style>
  <w:style w:type="paragraph" w:customStyle="1" w:styleId="F982D168D5714CFBBA5B5030E71CE472">
    <w:name w:val="F982D168D5714CFBBA5B5030E71CE472"/>
  </w:style>
  <w:style w:type="paragraph" w:customStyle="1" w:styleId="A494DA1D1F8E4D1BA82EAAFC5AAF860E">
    <w:name w:val="A494DA1D1F8E4D1BA82EAAFC5AAF860E"/>
  </w:style>
  <w:style w:type="paragraph" w:customStyle="1" w:styleId="00FDBAE0C8D04D3CA819133632D37E33">
    <w:name w:val="00FDBAE0C8D04D3CA819133632D37E33"/>
  </w:style>
  <w:style w:type="paragraph" w:customStyle="1" w:styleId="4A7DAC79DC2F4B5B9045D167D22D6CB8">
    <w:name w:val="4A7DAC79DC2F4B5B9045D167D22D6CB8"/>
  </w:style>
  <w:style w:type="paragraph" w:customStyle="1" w:styleId="06698FAAAB044FE6B2BBA0A7537824E7">
    <w:name w:val="06698FAAAB044FE6B2BBA0A7537824E7"/>
  </w:style>
  <w:style w:type="paragraph" w:customStyle="1" w:styleId="B95C39F3DC244C59AF0D4D5ED027A7DA">
    <w:name w:val="B95C39F3DC244C59AF0D4D5ED027A7DA"/>
    <w:rsid w:val="00C32BD6"/>
  </w:style>
  <w:style w:type="paragraph" w:customStyle="1" w:styleId="6DB6C64AA38E408C8907E3BC31EB6327">
    <w:name w:val="6DB6C64AA38E408C8907E3BC31EB6327"/>
    <w:rsid w:val="0067524B"/>
  </w:style>
  <w:style w:type="paragraph" w:customStyle="1" w:styleId="C149113AFF3745E58B84881617BD32FA">
    <w:name w:val="C149113AFF3745E58B84881617BD32FA"/>
    <w:rsid w:val="006C7850"/>
  </w:style>
  <w:style w:type="paragraph" w:customStyle="1" w:styleId="1063D71FF2264535964001EA444E6FEA">
    <w:name w:val="1063D71FF2264535964001EA444E6FEA"/>
    <w:rsid w:val="006C7850"/>
  </w:style>
  <w:style w:type="paragraph" w:customStyle="1" w:styleId="80208212074842E6B6BC32D52742A7D7">
    <w:name w:val="80208212074842E6B6BC32D52742A7D7"/>
    <w:rsid w:val="006D732F"/>
  </w:style>
  <w:style w:type="paragraph" w:customStyle="1" w:styleId="CE6D943FF4F043E4B925B0243D791AD5">
    <w:name w:val="CE6D943FF4F043E4B925B0243D791AD5"/>
    <w:rsid w:val="00602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D4239-3800-4EC1-B5A1-19B2382E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425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თორნიკე კარიაული</dc:creator>
  <cp:keywords/>
  <cp:lastModifiedBy>RePack by Diakov</cp:lastModifiedBy>
  <cp:revision>36</cp:revision>
  <cp:lastPrinted>2014-05-01T20:07:00Z</cp:lastPrinted>
  <dcterms:created xsi:type="dcterms:W3CDTF">2014-04-30T21:24:00Z</dcterms:created>
  <dcterms:modified xsi:type="dcterms:W3CDTF">2018-01-15T15:30:00Z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